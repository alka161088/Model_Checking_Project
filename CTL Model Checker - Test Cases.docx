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F3" w:rsidRPr="007F4708" w:rsidRDefault="00311EF3" w:rsidP="00962E75">
      <w:pPr>
        <w:rPr>
          <w:b/>
          <w:u w:val="single"/>
        </w:rPr>
      </w:pPr>
      <w:bookmarkStart w:id="0" w:name="_Toc116267631"/>
      <w:r w:rsidRPr="007F4708">
        <w:rPr>
          <w:b/>
          <w:u w:val="single"/>
        </w:rPr>
        <w:t>Purpose</w:t>
      </w:r>
      <w:bookmarkEnd w:id="0"/>
    </w:p>
    <w:p w:rsidR="003A2273" w:rsidRDefault="00311EF3" w:rsidP="00962E75">
      <w:pPr>
        <w:rPr>
          <w:rFonts w:cs="Arial"/>
        </w:rPr>
      </w:pPr>
      <w:r w:rsidRPr="00FD3894">
        <w:rPr>
          <w:rFonts w:cs="Arial"/>
        </w:rPr>
        <w:t xml:space="preserve">This document describes </w:t>
      </w:r>
      <w:r w:rsidR="000D047A">
        <w:rPr>
          <w:rFonts w:cs="Arial"/>
        </w:rPr>
        <w:t>test cases</w:t>
      </w:r>
      <w:r w:rsidRPr="00FD3894">
        <w:rPr>
          <w:rFonts w:cs="Arial"/>
        </w:rPr>
        <w:t xml:space="preserve"> for </w:t>
      </w:r>
      <w:r w:rsidR="00772EAB">
        <w:rPr>
          <w:rFonts w:cs="Arial"/>
        </w:rPr>
        <w:t xml:space="preserve">the </w:t>
      </w:r>
      <w:r w:rsidR="006B487C">
        <w:rPr>
          <w:rFonts w:cs="Arial"/>
        </w:rPr>
        <w:t xml:space="preserve">CTL Model Checker </w:t>
      </w:r>
      <w:r w:rsidR="003437C3">
        <w:rPr>
          <w:rFonts w:cs="Arial"/>
        </w:rPr>
        <w:t>project</w:t>
      </w:r>
      <w:r w:rsidR="006B487C">
        <w:rPr>
          <w:rFonts w:cs="Arial"/>
        </w:rPr>
        <w:t>.</w:t>
      </w:r>
    </w:p>
    <w:p w:rsidR="006B487C" w:rsidRDefault="006B487C" w:rsidP="00962E75">
      <w:pPr>
        <w:rPr>
          <w:rFonts w:cs="Arial"/>
        </w:rPr>
      </w:pPr>
    </w:p>
    <w:p w:rsidR="003A2273" w:rsidRPr="003A2273" w:rsidRDefault="003A2273" w:rsidP="00962E75">
      <w:pPr>
        <w:rPr>
          <w:b/>
          <w:u w:val="single"/>
        </w:rPr>
      </w:pPr>
      <w:r>
        <w:rPr>
          <w:rFonts w:cs="Arial"/>
          <w:b/>
          <w:u w:val="single"/>
        </w:rPr>
        <w:t>Scope</w:t>
      </w:r>
    </w:p>
    <w:p w:rsidR="003A2273" w:rsidRDefault="003A2273" w:rsidP="00962E75">
      <w:r>
        <w:t xml:space="preserve">This document </w:t>
      </w:r>
      <w:r w:rsidR="00782B93">
        <w:t xml:space="preserve">contains a complete, cumulative set of test cases used in testing version </w:t>
      </w:r>
      <w:r w:rsidR="00F11575">
        <w:t>1</w:t>
      </w:r>
      <w:r w:rsidR="00452529">
        <w:t>.</w:t>
      </w:r>
      <w:r w:rsidR="00F11575">
        <w:t>0</w:t>
      </w:r>
      <w:r w:rsidR="00621243">
        <w:t xml:space="preserve"> </w:t>
      </w:r>
      <w:r w:rsidR="00782B93">
        <w:t xml:space="preserve">of the </w:t>
      </w:r>
      <w:r w:rsidR="00646DEF">
        <w:t xml:space="preserve">CTL Model Checker </w:t>
      </w:r>
      <w:r w:rsidR="00782B93">
        <w:t xml:space="preserve">application.  </w:t>
      </w:r>
    </w:p>
    <w:p w:rsidR="00C80284" w:rsidRDefault="00C80284" w:rsidP="00962E75"/>
    <w:p w:rsidR="00147CF7" w:rsidRPr="00707D97" w:rsidRDefault="00147CF7" w:rsidP="00147CF7">
      <w:pPr>
        <w:rPr>
          <w:b/>
          <w:u w:val="single"/>
        </w:rPr>
      </w:pPr>
      <w:r>
        <w:rPr>
          <w:b/>
          <w:u w:val="single"/>
        </w:rPr>
        <w:t>Result of Test Cases:</w:t>
      </w:r>
      <w:r w:rsidRPr="00707D97">
        <w:rPr>
          <w:b/>
        </w:rPr>
        <w:tab/>
      </w:r>
      <w:r w:rsidRPr="00707D97">
        <w:rPr>
          <w:b/>
        </w:rPr>
        <w:tab/>
      </w:r>
      <w:r>
        <w:t xml:space="preserve">PASS </w:t>
      </w:r>
      <w:r w:rsidR="005E1B3C">
        <w:rPr>
          <w:sz w:val="32"/>
          <w:szCs w:val="32"/>
        </w:rPr>
        <w:sym w:font="Wingdings" w:char="F0FE"/>
      </w:r>
      <w:r>
        <w:t xml:space="preserve">        FAIL </w:t>
      </w:r>
      <w:r w:rsidRPr="00656C5B">
        <w:rPr>
          <w:sz w:val="32"/>
          <w:szCs w:val="32"/>
        </w:rPr>
        <w:t>□</w:t>
      </w:r>
      <w:r>
        <w:rPr>
          <w:sz w:val="32"/>
          <w:szCs w:val="32"/>
        </w:rPr>
        <w:t xml:space="preserve">    </w:t>
      </w:r>
      <w:r w:rsidRPr="00DA7829">
        <w:rPr>
          <w:rFonts w:cs="Arial"/>
          <w:sz w:val="16"/>
          <w:szCs w:val="16"/>
        </w:rPr>
        <w:t>(Provide comments for failure)</w:t>
      </w:r>
    </w:p>
    <w:p w:rsidR="00FA5A37" w:rsidRPr="00B050E0" w:rsidRDefault="00FA5A37" w:rsidP="00FA5A37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</w:p>
    <w:p w:rsidR="00147CF7" w:rsidRPr="00707D97" w:rsidRDefault="00147CF7" w:rsidP="00147CF7">
      <w:pPr>
        <w:rPr>
          <w:b/>
          <w:u w:val="single"/>
        </w:rPr>
      </w:pPr>
      <w:r w:rsidRPr="00707D97">
        <w:rPr>
          <w:b/>
          <w:u w:val="single"/>
        </w:rPr>
        <w:t>Comments:</w:t>
      </w:r>
    </w:p>
    <w:p w:rsidR="00FA5A37" w:rsidRDefault="00516943" w:rsidP="00FA5A37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All test files are located at …\ModelCheckCTL\ModelCheckCTL.Test\Test Files</w:t>
      </w:r>
    </w:p>
    <w:tbl>
      <w:tblPr>
        <w:tblW w:w="10350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/>
      </w:tblPr>
      <w:tblGrid>
        <w:gridCol w:w="10350"/>
      </w:tblGrid>
      <w:tr w:rsidR="00FA5A37" w:rsidRPr="00704E2C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</w:tbl>
    <w:p w:rsidR="00FA5A37" w:rsidRDefault="00FA5A37" w:rsidP="00962E75"/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p w:rsidR="006B487C" w:rsidRDefault="006B487C" w:rsidP="00612A04">
      <w:pPr>
        <w:spacing w:after="120"/>
        <w:rPr>
          <w:u w:val="single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630"/>
        <w:gridCol w:w="12150"/>
        <w:gridCol w:w="2250"/>
      </w:tblGrid>
      <w:tr w:rsidR="001F2592" w:rsidTr="008C265D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592" w:rsidRDefault="001F2592" w:rsidP="00465CAC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1F2592" w:rsidTr="00B93FD8">
              <w:tc>
                <w:tcPr>
                  <w:tcW w:w="5480" w:type="dxa"/>
                  <w:tcBorders>
                    <w:top w:val="dotted" w:sz="8" w:space="0" w:color="auto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Actions</w:t>
                  </w:r>
                </w:p>
              </w:tc>
              <w:tc>
                <w:tcPr>
                  <w:tcW w:w="522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Expected </w:t>
                  </w:r>
                </w:p>
              </w:tc>
              <w:tc>
                <w:tcPr>
                  <w:tcW w:w="135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Attachment (Witness)</w:t>
                  </w:r>
                </w:p>
              </w:tc>
            </w:tr>
          </w:tbl>
          <w:p w:rsidR="001F2592" w:rsidRDefault="001F2592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2592" w:rsidRDefault="001F2592" w:rsidP="00465CAC">
            <w:pPr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F53E0B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3E0B" w:rsidRDefault="00F53E0B" w:rsidP="00465CAC">
            <w:pPr>
              <w:jc w:val="center"/>
              <w:rPr>
                <w:rFonts w:eastAsia="Calibri" w:cs="Arial"/>
              </w:rPr>
            </w:pPr>
            <w:bookmarkStart w:id="1" w:name="OLE_LINK13"/>
            <w:bookmarkStart w:id="2" w:name="OLE_LINK14"/>
            <w:r>
              <w:t>T1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F53E0B" w:rsidTr="00465CAC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53E0B" w:rsidRPr="00DE07DE" w:rsidRDefault="00F53E0B" w:rsidP="00AA11FC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 w:rsidR="005E1B3C">
                    <w:rPr>
                      <w:b/>
                      <w:sz w:val="16"/>
                      <w:szCs w:val="16"/>
                    </w:rPr>
                    <w:t xml:space="preserve">test demonstrates that </w:t>
                  </w:r>
                  <w:r w:rsidR="00665F02">
                    <w:rPr>
                      <w:b/>
                      <w:sz w:val="16"/>
                      <w:szCs w:val="16"/>
                    </w:rPr>
                    <w:t>the system checks for validness of Kripke Structure input file and StateID/CTL formula to be checked.</w:t>
                  </w:r>
                </w:p>
              </w:tc>
            </w:tr>
            <w:tr w:rsidR="00F53E0B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53E0B" w:rsidRPr="00A6192F" w:rsidRDefault="00665F02" w:rsidP="00665F0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53E0B" w:rsidRPr="00A6192F" w:rsidRDefault="00F53E0B" w:rsidP="00465CAC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53E0B" w:rsidRPr="00B62BA6" w:rsidRDefault="00F53E0B" w:rsidP="00465CAC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63DF2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DF2" w:rsidRDefault="006B4992" w:rsidP="003962A5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Browse and load “Broken 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DF2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“Input file does not contain appropriate segments to construct kripke structure”.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63DF2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B22C6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2.txt”.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“State s1 is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B22C6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3.txt”.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is not in the valid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B22C6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4.txt”.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t1 is not in [from state] – [to state]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B22C6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5.txt”.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from state s1 to state s2 are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6</w:t>
                  </w:r>
                </w:p>
              </w:tc>
            </w:tr>
            <w:tr w:rsidR="00B22C6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6.txt”.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“Invalid state is detected in transition t1”.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7</w:t>
                  </w:r>
                </w:p>
              </w:tc>
            </w:tr>
            <w:tr w:rsidR="00B22C6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7.txt”.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“Atom p is defined more than once for state s1”.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8</w:t>
                  </w:r>
                </w:p>
              </w:tc>
            </w:tr>
            <w:tr w:rsidR="00B22C6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8.txt”.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</w:t>
                  </w:r>
                  <w:r w:rsidR="005530A1">
                    <w:rPr>
                      <w:sz w:val="16"/>
                      <w:szCs w:val="16"/>
                    </w:rPr>
                    <w:t>State s5</w:t>
                  </w:r>
                  <w:r>
                    <w:rPr>
                      <w:sz w:val="16"/>
                      <w:szCs w:val="16"/>
                    </w:rPr>
                    <w:t xml:space="preserve"> is not defined”.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9</w:t>
                  </w:r>
                </w:p>
              </w:tc>
            </w:tr>
            <w:tr w:rsidR="006172B0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3962A5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6172B0">
                    <w:rPr>
                      <w:sz w:val="16"/>
                      <w:szCs w:val="16"/>
                    </w:rPr>
                    <w:t xml:space="preserve"> “Model1.txt”.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T1.10</w:t>
                  </w:r>
                </w:p>
              </w:tc>
            </w:tr>
            <w:tr w:rsidR="006172B0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“Gp” on CTL Formula textbox 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A563C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6172B0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“AGAp”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6172B0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“AGp or not”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6172B0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“EFGr”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6172B0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 not G not p”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A563CE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563CE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“F(r U q)”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563CE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563CE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6</w:t>
                  </w:r>
                </w:p>
              </w:tc>
            </w:tr>
            <w:tr w:rsidR="00A563CE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563CE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“AEFt”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563CE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563CE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17</w:t>
                  </w:r>
                </w:p>
              </w:tc>
            </w:tr>
          </w:tbl>
          <w:p w:rsidR="00F53E0B" w:rsidRDefault="00F53E0B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42"/>
            </w:tblGrid>
            <w:tr w:rsidR="00003737" w:rsidRPr="00B65015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Result</w:t>
                  </w:r>
                </w:p>
              </w:tc>
            </w:tr>
            <w:tr w:rsidR="00003737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003737" w:rsidRDefault="00003737" w:rsidP="00665F02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 w:rsidR="00665F02"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003737" w:rsidRPr="00B65015" w:rsidTr="00465CAC">
              <w:tc>
                <w:tcPr>
                  <w:tcW w:w="2042" w:type="dxa"/>
                  <w:shd w:val="clear" w:color="auto" w:fill="D9D9D9"/>
                </w:tcPr>
                <w:p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003737" w:rsidTr="00465CAC">
              <w:trPr>
                <w:trHeight w:val="332"/>
              </w:trPr>
              <w:tc>
                <w:tcPr>
                  <w:tcW w:w="2042" w:type="dxa"/>
                </w:tcPr>
                <w:p w:rsidR="00003737" w:rsidRDefault="00111C5F" w:rsidP="00465CAC">
                  <w:r>
                    <w:t>GS/04-26</w:t>
                  </w:r>
                  <w:r w:rsidR="00CE252A">
                    <w:t>-</w:t>
                  </w:r>
                  <w:r w:rsidR="00665F02">
                    <w:t>12</w:t>
                  </w:r>
                </w:p>
              </w:tc>
            </w:tr>
          </w:tbl>
          <w:p w:rsidR="00F53E0B" w:rsidRDefault="00F53E0B" w:rsidP="00465CAC">
            <w:pPr>
              <w:rPr>
                <w:rFonts w:eastAsia="Calibri" w:cs="Arial"/>
              </w:rPr>
            </w:pPr>
          </w:p>
        </w:tc>
      </w:tr>
      <w:tr w:rsidR="00665F02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F02" w:rsidRDefault="00665F02" w:rsidP="00D2509E">
            <w:pPr>
              <w:jc w:val="center"/>
              <w:rPr>
                <w:rFonts w:eastAsia="Calibri" w:cs="Arial"/>
              </w:rPr>
            </w:pPr>
            <w:r>
              <w:t>T2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665F02" w:rsidTr="00D2509E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Default="00665F02" w:rsidP="003D5353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given the proper model input </w:t>
                  </w:r>
                  <w:r w:rsidR="00F00CC0">
                    <w:rPr>
                      <w:b/>
                      <w:sz w:val="16"/>
                      <w:szCs w:val="16"/>
                    </w:rPr>
                    <w:t xml:space="preserve">kripke structure file, valid State ID and </w:t>
                  </w:r>
                  <w:r>
                    <w:rPr>
                      <w:b/>
                      <w:sz w:val="16"/>
                      <w:szCs w:val="16"/>
                    </w:rPr>
                    <w:t xml:space="preserve">CTL formula, the system </w:t>
                  </w:r>
                  <w:r w:rsidR="003D5353">
                    <w:rPr>
                      <w:b/>
                      <w:sz w:val="16"/>
                      <w:szCs w:val="16"/>
                    </w:rPr>
                    <w:t>checks</w:t>
                  </w:r>
                  <w:r>
                    <w:rPr>
                      <w:b/>
                      <w:sz w:val="16"/>
                      <w:szCs w:val="16"/>
                    </w:rPr>
                    <w:t xml:space="preserve"> the formula </w:t>
                  </w:r>
                  <w:r w:rsidR="003D5353">
                    <w:rPr>
                      <w:b/>
                      <w:sz w:val="16"/>
                      <w:szCs w:val="16"/>
                    </w:rPr>
                    <w:t xml:space="preserve">for the given state ID </w:t>
                  </w:r>
                  <w:r w:rsidR="00F06F46">
                    <w:rPr>
                      <w:b/>
                      <w:sz w:val="16"/>
                      <w:szCs w:val="16"/>
                    </w:rPr>
                    <w:t>and return the correct result as</w:t>
                  </w:r>
                  <w:r>
                    <w:rPr>
                      <w:b/>
                      <w:sz w:val="16"/>
                      <w:szCs w:val="16"/>
                    </w:rPr>
                    <w:t xml:space="preserve"> expected.</w:t>
                  </w:r>
                </w:p>
                <w:p w:rsidR="008E1C16" w:rsidRPr="008E1C16" w:rsidRDefault="008E1C16" w:rsidP="003D5353">
                  <w:pPr>
                    <w:rPr>
                      <w:rFonts w:ascii="Courier New" w:hAnsi="Courier New" w:cs="Courier New"/>
                      <w:noProof/>
                      <w:szCs w:val="20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Each test formula is formatted as follow: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[state ID];[CTL Formula];[Expected Result]</w:t>
                  </w:r>
                </w:p>
                <w:p w:rsidR="008E1C16" w:rsidRDefault="008E1C16" w:rsidP="003D535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For example: </w:t>
                  </w:r>
                </w:p>
                <w:p w:rsidR="008E1C16" w:rsidRDefault="008E1C16" w:rsidP="00D529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6"/>
                      <w:szCs w:val="16"/>
                    </w:rPr>
                  </w:pPr>
                  <w:r w:rsidRPr="008E1C16">
                    <w:rPr>
                      <w:rFonts w:ascii="Courier New" w:hAnsi="Courier New" w:cs="Courier New"/>
                      <w:noProof/>
                      <w:szCs w:val="20"/>
                    </w:rPr>
                    <w:t>s1;EXq;True</w:t>
                  </w:r>
                  <w:r w:rsidRPr="008E1C16">
                    <w:rPr>
                      <w:b/>
                      <w:sz w:val="16"/>
                      <w:szCs w:val="16"/>
                    </w:rPr>
                    <w:t xml:space="preserve"> means that state s1 holds for formula EXq</w:t>
                  </w:r>
                </w:p>
                <w:p w:rsidR="008E1C16" w:rsidRPr="008E1C16" w:rsidRDefault="008E1C16" w:rsidP="00D529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s4;EGp and AGq;False</w:t>
                  </w:r>
                  <w:r>
                    <w:rPr>
                      <w:b/>
                      <w:sz w:val="16"/>
                      <w:szCs w:val="16"/>
                    </w:rPr>
                    <w:t xml:space="preserve"> means that state s4 does NOT hold for formula EGp and AGq</w:t>
                  </w:r>
                </w:p>
              </w:tc>
            </w:tr>
            <w:tr w:rsidR="00665F02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Pr="00A6192F" w:rsidRDefault="00665F02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ModelCheckCTL.Test.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Pr="00A6192F" w:rsidRDefault="00665F02" w:rsidP="00D2509E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Pr="00B62BA6" w:rsidRDefault="00665F02" w:rsidP="00D2509E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665F02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P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Print</w:t>
                  </w:r>
                  <w:r w:rsidR="001458CE">
                    <w:rPr>
                      <w:rFonts w:cs="Arial"/>
                      <w:sz w:val="16"/>
                      <w:szCs w:val="16"/>
                    </w:rPr>
                    <w:t xml:space="preserve"> Model 1.txt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s1, s2, s3, s4;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t1 : s1 - s2,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t2 : s1 - s3,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t3 : s3 - s4,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t4 : s4 - s2,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t5 : s2 - s3;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 : p q,               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 : q t r,</w:t>
                  </w:r>
                </w:p>
                <w:p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 : ,</w:t>
                  </w:r>
                </w:p>
                <w:p w:rsidR="00164E7D" w:rsidRPr="00E57224" w:rsidRDefault="00164E7D" w:rsidP="00164E7D">
                  <w:pPr>
                    <w:rPr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 : t;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Pr="00B62BA6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T2.2</w:t>
                  </w:r>
                </w:p>
              </w:tc>
            </w:tr>
            <w:tr w:rsidR="00665F02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0DA9" w:rsidRPr="00920DA9" w:rsidRDefault="00920DA9" w:rsidP="00920DA9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1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s1;EGp and 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s2;EGp and 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s3;EGp and 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s4;EGp and 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s1;(not AGp) or EFq;True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s2;(not AGp) or EFq;True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s3;(not AGp) or EFq;True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s4;(not AGp) or EFq;True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s1;EG(r-&gt;t);True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s2;EG(r-&gt;t);True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s3;EG(r-&gt;t);True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s4;EG(r-&gt;t);True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s1;AX(r-&gt;p);False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s2;AX(r-&gt;p);True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s3;AX(r-&gt;p);True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s4;AX(r-&gt;p);False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s1;not AXq;True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s2;not AXq;True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s3;not AXq;True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s4;not AXq;False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s1;not EXq;False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s2;not EXq;True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s3;not EXq;True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s4;not EXq;False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s1;A(pUq);True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s2;A(pUq);True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s1;E(pUq);True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s2;E(pUq);True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 and A(pUq);False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 and A(pUq);False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 and A(pUq);False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and A(pUq);False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s1;AXq or A(pUq);True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 or A(pUq);True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 or A(pUq);False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or A(pUq);True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s4;AFr;True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s1;EGt;False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s2;EGt;False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s3;EGt;False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s4;EGt;False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s4;AGq;False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s1;AX((EFp)or(AFr));True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s2;AX((EFp)or(AFr));True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s3;AX((EFp)or(AFr));True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s4;AX((EFp)or(AFr));True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s1;EX((AFp)or(EFr));True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s2;EX((AFp)or(EFr));True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s3;EX((AFp)or(EFr));True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s4;EX((AFp)or(EFr));True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s1;A(pUA(qUr));False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s2;A(pUA(qUr));True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s3;A(pUA(qUr));False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s4;A(pUA(qUr));False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s1;E(A(qUr)Ut);False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s2;E(A(qUr)Ut);True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s3;E(A(qUr)Ut);False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s4;E(A(qUr)Ut);True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s1;AG(p-&gt;A(pU(not p and A(not pUq))));True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s2;AG(p-&gt;A(pU(not p and A(not pUq))));True</w:t>
                  </w:r>
                </w:p>
                <w:p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s3;AG(p-&gt;A(pU(not p and A(not pUq))));True</w:t>
                  </w:r>
                </w:p>
                <w:p w:rsidR="00164E7D" w:rsidRPr="00743F23" w:rsidRDefault="00E57224" w:rsidP="00E5722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s4;AG(p-&gt;A(pU(not p and A(not pUq))));True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Pr="00B62BA6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T2.3</w:t>
                  </w:r>
                </w:p>
              </w:tc>
            </w:tr>
            <w:tr w:rsidR="00665F02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2.txt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s0, s1, s2, s3;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t1 : s0 - s1,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t2 : s0 - s3,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t3 : s1 - s1,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t4 : s1 - s2,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t5 : s2 - s0,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t6 : s2 - s3,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t7 : s3 - s0;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s0 : p q,               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s1 : r,</w:t>
                  </w:r>
                </w:p>
                <w:p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s2 : p t,</w:t>
                  </w:r>
                </w:p>
                <w:p w:rsidR="00743F23" w:rsidRDefault="00743F23" w:rsidP="00743F23">
                  <w:pPr>
                    <w:rPr>
                      <w:sz w:val="16"/>
                      <w:szCs w:val="16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s3 : q r;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5F02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T2.4</w:t>
                  </w:r>
                </w:p>
              </w:tc>
            </w:tr>
            <w:tr w:rsidR="001458CE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2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s0;AFq;True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s1;AFq;False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s2;AFq;True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s3;AFq;True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s0;AG(EF(p or r));True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s1;AG(EF(p or r));True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s2;AG(EF(p or r));True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s3;AG(EF(p or r));True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s0;EXr;True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s1;EXr;True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s2;EXr;True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s3;EXr;False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s0;EX(EXr);True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s1;EX(EXr);True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s2;EX(EXr);True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s3;EX(EXr);True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s0;AXr;True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s1;AXr;False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s2;AXr;False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s3;AXr;False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s0;AG(AFq);False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s1;AG(AFq);False</w:t>
                  </w:r>
                </w:p>
                <w:p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s2;AG(AFq);False</w:t>
                  </w:r>
                </w:p>
                <w:p w:rsidR="00743F23" w:rsidRDefault="00743F23" w:rsidP="00743F23">
                  <w:pPr>
                    <w:rPr>
                      <w:sz w:val="16"/>
                      <w:szCs w:val="16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s3;AG(AFq);False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T2.5</w:t>
                  </w:r>
                </w:p>
              </w:tc>
            </w:tr>
            <w:tr w:rsidR="001458CE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3.txt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s9, s10;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s4 - s3,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s5 - s6,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s6 - s7,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s7 - s6,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s5 - s8,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t10 : s8 - s10,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s10,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t12 : s10 - s9,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t13 : s9 - s8;             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 q,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q,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 q,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p,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p q,</w:t>
                  </w:r>
                </w:p>
                <w:p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p q,</w:t>
                  </w:r>
                </w:p>
                <w:p w:rsidR="00743F23" w:rsidRDefault="00D85BF4" w:rsidP="00D85BF4">
                  <w:pPr>
                    <w:rPr>
                      <w:sz w:val="16"/>
                      <w:szCs w:val="16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 : p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T2.6</w:t>
                  </w:r>
                </w:p>
              </w:tc>
            </w:tr>
            <w:tr w:rsidR="001458CE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3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s1;AGp;False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s2;AGp;False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s3;AGp;False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s4;AGp;False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s1;EGp;False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s3;EGp;False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s4;EGp;False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s10;EGp;True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s10;AGq;True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s7;EGq;False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s8;EGq;True</w:t>
                  </w:r>
                </w:p>
                <w:p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s9;EGq;True</w:t>
                  </w:r>
                </w:p>
                <w:p w:rsidR="00743F23" w:rsidRDefault="008F4575" w:rsidP="008F4575">
                  <w:pPr>
                    <w:rPr>
                      <w:sz w:val="16"/>
                      <w:szCs w:val="16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s10;EGq;True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T2.7</w:t>
                  </w:r>
                </w:p>
              </w:tc>
            </w:tr>
            <w:tr w:rsidR="0079769C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9769C" w:rsidRDefault="0079769C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4.txt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s9;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s5 - s4,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s4 - s6,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s8 - s2,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s1 - s6,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s6 - s7,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s7 - s8,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s8,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t12 : s6 - s9;             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n1 n2 0,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t1 n2 1,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c1 n2 1,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c1 t2 1,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t1 t2 1,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n1 t2 2,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t1 t2 2,</w:t>
                  </w:r>
                </w:p>
                <w:p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t1 c2 2,</w:t>
                  </w:r>
                </w:p>
                <w:p w:rsidR="0079769C" w:rsidRPr="00D20ABF" w:rsidRDefault="00D20ABF" w:rsidP="00D20ABF">
                  <w:pPr>
                    <w:rPr>
                      <w:sz w:val="16"/>
                      <w:szCs w:val="16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n1 c2 2;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9769C" w:rsidRDefault="00DD0E4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T2.8</w:t>
                  </w:r>
                </w:p>
              </w:tc>
            </w:tr>
            <w:tr w:rsidR="00D20ABF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20ABF" w:rsidRDefault="00D20ABF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s1;AG(t1 -&gt; AF c1);True</w:t>
                  </w:r>
                </w:p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s2;AG(t1 -&gt; AF c1);True</w:t>
                  </w:r>
                </w:p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s3;AG(t1 -&gt; AF c1);True</w:t>
                  </w:r>
                </w:p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s4;AG(t1 -&gt; AF c1);True</w:t>
                  </w:r>
                </w:p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s5;AG(t1 -&gt; AF c1);True</w:t>
                  </w:r>
                </w:p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s6;AG(t1 -&gt; AF c1);True</w:t>
                  </w:r>
                </w:p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s7;AG(t1 -&gt; AF c1);True</w:t>
                  </w:r>
                </w:p>
                <w:p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s8;AG(t1 -&gt; AF c1);True</w:t>
                  </w:r>
                </w:p>
                <w:p w:rsidR="00D20ABF" w:rsidRPr="000C674A" w:rsidRDefault="006404CF" w:rsidP="006404CF">
                  <w:pPr>
                    <w:rPr>
                      <w:sz w:val="16"/>
                      <w:szCs w:val="16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s9;AG(t1 -&gt; AF c1);True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20ABF" w:rsidRDefault="00DD0E4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T2.9</w:t>
                  </w:r>
                </w:p>
              </w:tc>
            </w:tr>
            <w:tr w:rsidR="004D4AC9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t1 : s1 - s2,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,</w:t>
                  </w:r>
                </w:p>
                <w:p w:rsidR="004D4AC9" w:rsidRPr="006404CF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T2.10</w:t>
                  </w:r>
                </w:p>
              </w:tc>
            </w:tr>
            <w:tr w:rsidR="004D4AC9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5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s1;AXp;True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s1;EXp;True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s2;EXp;True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s5;EXp;False</w:t>
                  </w:r>
                </w:p>
                <w:p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s6;EXp;False</w:t>
                  </w:r>
                </w:p>
                <w:p w:rsidR="004D4AC9" w:rsidRPr="006404CF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s7;EXp;False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T2.11</w:t>
                  </w:r>
                </w:p>
              </w:tc>
            </w:tr>
            <w:tr w:rsidR="004D4AC9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p,</w:t>
                  </w:r>
                </w:p>
                <w:p w:rsidR="004D4AC9" w:rsidRPr="006404CF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T2.12</w:t>
                  </w:r>
                </w:p>
              </w:tc>
            </w:tr>
            <w:tr w:rsidR="004D4AC9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s1;AFp;False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s3;AFp;False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s7;AFp;False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s5;EFp;True</w:t>
                  </w:r>
                </w:p>
                <w:p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s6;EFp;True</w:t>
                  </w:r>
                </w:p>
                <w:p w:rsidR="004D4AC9" w:rsidRPr="006404CF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s7;EFp;False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T2.13</w:t>
                  </w:r>
                </w:p>
              </w:tc>
            </w:tr>
            <w:tr w:rsidR="004D4AC9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7.txt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p,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 q,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q,</w:t>
                  </w:r>
                </w:p>
                <w:p w:rsidR="004D4AC9" w:rsidRPr="006404CF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T2.14</w:t>
                  </w:r>
                </w:p>
              </w:tc>
            </w:tr>
            <w:tr w:rsidR="004D4AC9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s1;A(p U q);False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s2;A(p U q);False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s5;A(p U q);False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s4;E(p U q);True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s5;E(p U q);False</w:t>
                  </w:r>
                </w:p>
                <w:p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s6;E(p U q);True</w:t>
                  </w:r>
                </w:p>
                <w:p w:rsidR="004D4AC9" w:rsidRPr="006404CF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s7;E(p U q);True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T2.15</w:t>
                  </w:r>
                </w:p>
              </w:tc>
            </w:tr>
            <w:tr w:rsidR="001458CE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CB2EFD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Run all test </w:t>
                  </w:r>
                  <w:r w:rsidR="001458CE">
                    <w:rPr>
                      <w:sz w:val="16"/>
                      <w:szCs w:val="16"/>
                    </w:rPr>
                    <w:t>formulas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458CE">
                    <w:rPr>
                      <w:sz w:val="16"/>
                      <w:szCs w:val="16"/>
                    </w:rPr>
                    <w:t xml:space="preserve">with their expected results as described </w:t>
                  </w:r>
                  <w:r>
                    <w:rPr>
                      <w:sz w:val="16"/>
                      <w:szCs w:val="16"/>
                    </w:rPr>
                    <w:t>above.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Pr="001458CE" w:rsidRDefault="001458CE" w:rsidP="00D5297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1458CE">
                    <w:rPr>
                      <w:sz w:val="16"/>
                      <w:szCs w:val="16"/>
                    </w:rPr>
                    <w:t xml:space="preserve">All formulas </w:t>
                  </w:r>
                  <w:r w:rsidR="00774599">
                    <w:rPr>
                      <w:sz w:val="16"/>
                      <w:szCs w:val="16"/>
                    </w:rPr>
                    <w:t>matched their expected results</w:t>
                  </w:r>
                  <w:r w:rsidRPr="001458CE">
                    <w:rPr>
                      <w:sz w:val="16"/>
                      <w:szCs w:val="16"/>
                    </w:rPr>
                    <w:t>.</w:t>
                  </w:r>
                </w:p>
                <w:p w:rsidR="001458CE" w:rsidRPr="001458CE" w:rsidRDefault="00CB2EFD" w:rsidP="00D5297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test r</w:t>
                  </w:r>
                  <w:r w:rsidR="001458CE" w:rsidRPr="001458CE">
                    <w:rPr>
                      <w:sz w:val="16"/>
                      <w:szCs w:val="16"/>
                    </w:rPr>
                    <w:t>esult</w:t>
                  </w:r>
                  <w:r>
                    <w:rPr>
                      <w:sz w:val="16"/>
                      <w:szCs w:val="16"/>
                    </w:rPr>
                    <w:t>s are</w:t>
                  </w:r>
                  <w:r w:rsidR="001458CE" w:rsidRPr="001458CE">
                    <w:rPr>
                      <w:sz w:val="16"/>
                      <w:szCs w:val="16"/>
                    </w:rPr>
                    <w:t xml:space="preserve"> marked as passed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</w:t>
                  </w:r>
                  <w:r w:rsidR="00DD0E45">
                    <w:rPr>
                      <w:sz w:val="16"/>
                      <w:szCs w:val="16"/>
                    </w:rPr>
                    <w:t>1</w:t>
                  </w:r>
                  <w:r w:rsidR="00C575ED">
                    <w:rPr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665F02" w:rsidRDefault="00665F02" w:rsidP="00D2509E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42"/>
            </w:tblGrid>
            <w:tr w:rsidR="00665F02" w:rsidRPr="00B65015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665F02" w:rsidRPr="00B65015" w:rsidRDefault="00665F02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665F02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665F02" w:rsidRDefault="00665F02" w:rsidP="00D2509E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665F02" w:rsidRPr="00B65015" w:rsidTr="00D2509E">
              <w:tc>
                <w:tcPr>
                  <w:tcW w:w="2042" w:type="dxa"/>
                  <w:shd w:val="clear" w:color="auto" w:fill="D9D9D9"/>
                </w:tcPr>
                <w:p w:rsidR="00665F02" w:rsidRPr="00B65015" w:rsidRDefault="00665F02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665F02" w:rsidTr="00D2509E">
              <w:trPr>
                <w:trHeight w:val="332"/>
              </w:trPr>
              <w:tc>
                <w:tcPr>
                  <w:tcW w:w="2042" w:type="dxa"/>
                </w:tcPr>
                <w:p w:rsidR="00665F02" w:rsidRDefault="00DC2156" w:rsidP="00D2509E">
                  <w:r>
                    <w:t>GS/05-01</w:t>
                  </w:r>
                  <w:r w:rsidR="00CE252A">
                    <w:t>-</w:t>
                  </w:r>
                  <w:r w:rsidR="00665F02">
                    <w:t>12</w:t>
                  </w:r>
                </w:p>
              </w:tc>
            </w:tr>
          </w:tbl>
          <w:p w:rsidR="00665F02" w:rsidRDefault="00665F02" w:rsidP="00D2509E">
            <w:pPr>
              <w:rPr>
                <w:rFonts w:eastAsia="Calibri" w:cs="Arial"/>
              </w:rPr>
            </w:pPr>
          </w:p>
        </w:tc>
      </w:tr>
      <w:tr w:rsidR="00A04723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723" w:rsidRDefault="00A04723" w:rsidP="00D2509E">
            <w:pPr>
              <w:jc w:val="center"/>
              <w:rPr>
                <w:rFonts w:eastAsia="Calibri" w:cs="Arial"/>
              </w:rPr>
            </w:pPr>
            <w:r>
              <w:lastRenderedPageBreak/>
              <w:t>T3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A04723" w:rsidTr="00D2509E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DE07DE" w:rsidRDefault="00A04723" w:rsidP="00664CCC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the CTL Model Checker GUI return the correct </w:t>
                  </w:r>
                  <w:r w:rsidR="00664CCC">
                    <w:rPr>
                      <w:b/>
                      <w:sz w:val="16"/>
                      <w:szCs w:val="16"/>
                    </w:rPr>
                    <w:t xml:space="preserve">result </w:t>
                  </w:r>
                  <w:r>
                    <w:rPr>
                      <w:b/>
                      <w:sz w:val="16"/>
                      <w:szCs w:val="16"/>
                    </w:rPr>
                    <w:t>for a given State ID/CTL formula.</w:t>
                  </w:r>
                </w:p>
              </w:tc>
            </w:tr>
            <w:tr w:rsidR="00A04723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A6192F" w:rsidRDefault="00664CCC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 “CTL Model Checker”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A6192F" w:rsidRDefault="00A04723" w:rsidP="00D2509E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B62BA6" w:rsidRDefault="00A04723" w:rsidP="00D2509E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A04723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A6192F" w:rsidRDefault="00A04723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Browse </w:t>
                  </w:r>
                  <w:r w:rsidR="00EA7BE5">
                    <w:rPr>
                      <w:rFonts w:cs="Arial"/>
                      <w:sz w:val="16"/>
                      <w:szCs w:val="16"/>
                    </w:rPr>
                    <w:t>and load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“Model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A6192F" w:rsidRDefault="00E26EAA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B62BA6" w:rsidRDefault="00E26EAA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T3.2</w:t>
                  </w:r>
                </w:p>
              </w:tc>
            </w:tr>
            <w:tr w:rsidR="00A04723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6C279F" w:rsidRDefault="00EA7BE5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s1, </w:t>
                  </w:r>
                  <w:r w:rsidR="00A04723">
                    <w:rPr>
                      <w:sz w:val="16"/>
                      <w:szCs w:val="16"/>
                    </w:rPr>
                    <w:t xml:space="preserve">type in </w:t>
                  </w:r>
                  <w:r w:rsidR="00303E55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664CCC">
                    <w:rPr>
                      <w:rFonts w:ascii="Courier New" w:hAnsi="Courier New" w:cs="Courier New"/>
                      <w:noProof/>
                      <w:szCs w:val="20"/>
                    </w:rPr>
                    <w:t>EGp and AGq”</w:t>
                  </w:r>
                  <w:r w:rsidR="00664CC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664CCC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665F02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does NOT hold in state 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04723" w:rsidRPr="00B62BA6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T3.3</w:t>
                  </w:r>
                </w:p>
              </w:tc>
            </w:tr>
            <w:tr w:rsidR="00664CCC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4CCC" w:rsidRPr="006C279F" w:rsidRDefault="00EA7BE5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s2, type in </w:t>
                  </w:r>
                  <w:r w:rsidR="00303E55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664CCC">
                    <w:rPr>
                      <w:rFonts w:ascii="Courier New" w:hAnsi="Courier New" w:cs="Courier New"/>
                      <w:noProof/>
                      <w:szCs w:val="20"/>
                    </w:rPr>
                    <w:t>(not AGp) or EFq”</w:t>
                  </w:r>
                  <w:r w:rsidR="00664CC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664CCC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4CCC" w:rsidRPr="00665F02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4CCC" w:rsidRPr="00B62BA6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T3.4</w:t>
                  </w:r>
                </w:p>
              </w:tc>
            </w:tr>
            <w:tr w:rsidR="00303E55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03E55" w:rsidRPr="006C279F" w:rsidRDefault="00EA7BE5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s3, type in</w:t>
                  </w:r>
                  <w:r w:rsidR="00303E5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303E55">
                    <w:rPr>
                      <w:rFonts w:ascii="Courier New" w:hAnsi="Courier New" w:cs="Courier New"/>
                      <w:noProof/>
                      <w:szCs w:val="20"/>
                    </w:rPr>
                    <w:t>EG(r-&gt;t)”</w:t>
                  </w:r>
                  <w:r w:rsidR="00303E5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303E55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03E55" w:rsidRPr="00665F02" w:rsidRDefault="00303E5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s3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03E55" w:rsidRPr="00B62BA6" w:rsidRDefault="00303E5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T3.5</w:t>
                  </w:r>
                </w:p>
              </w:tc>
            </w:tr>
            <w:tr w:rsidR="007F6B7F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s4,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AXq”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T3.6</w:t>
                  </w:r>
                </w:p>
              </w:tc>
            </w:tr>
            <w:tr w:rsidR="007F6B7F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s1, type in 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DD2647">
                    <w:rPr>
                      <w:rFonts w:ascii="Courier New" w:hAnsi="Courier New" w:cs="Courier New"/>
                      <w:noProof/>
                      <w:szCs w:val="20"/>
                    </w:rPr>
                    <w:t>EXq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</w:t>
                  </w:r>
                  <w:r w:rsidR="00575CAE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7</w:t>
                  </w:r>
                </w:p>
              </w:tc>
            </w:tr>
            <w:tr w:rsidR="007F6B7F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s2, type in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DD2647" w:rsidRPr="00DD2647">
                    <w:rPr>
                      <w:rFonts w:ascii="Courier New" w:hAnsi="Courier New" w:cs="Courier New"/>
                      <w:noProof/>
                      <w:szCs w:val="20"/>
                    </w:rPr>
                    <w:t>EXq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formula  </w:t>
                  </w:r>
                  <w:r w:rsidR="00DD2647">
                    <w:rPr>
                      <w:sz w:val="16"/>
                      <w:szCs w:val="16"/>
                    </w:rPr>
                    <w:t>does NOT hold</w:t>
                  </w:r>
                  <w:r>
                    <w:rPr>
                      <w:sz w:val="16"/>
                      <w:szCs w:val="16"/>
                    </w:rPr>
                    <w:t xml:space="preserve"> in state s</w:t>
                  </w:r>
                  <w:r w:rsidR="00575CAE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8</w:t>
                  </w:r>
                </w:p>
              </w:tc>
            </w:tr>
            <w:tr w:rsidR="007F6B7F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s3, type in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575CAE" w:rsidRPr="00575CAE">
                    <w:rPr>
                      <w:rFonts w:ascii="Courier New" w:hAnsi="Courier New" w:cs="Courier New"/>
                      <w:noProof/>
                      <w:szCs w:val="20"/>
                    </w:rPr>
                    <w:t>E(A(qUr)Ut)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formula </w:t>
                  </w:r>
                  <w:r w:rsidR="00575CAE">
                    <w:rPr>
                      <w:sz w:val="16"/>
                      <w:szCs w:val="16"/>
                    </w:rPr>
                    <w:t>does NOT hold</w:t>
                  </w:r>
                  <w:r>
                    <w:rPr>
                      <w:sz w:val="16"/>
                      <w:szCs w:val="16"/>
                    </w:rPr>
                    <w:t xml:space="preserve"> in state s</w:t>
                  </w:r>
                  <w:r w:rsidR="00575CAE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9</w:t>
                  </w:r>
                </w:p>
              </w:tc>
            </w:tr>
            <w:tr w:rsidR="00D251FE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251FE" w:rsidRPr="006C279F" w:rsidRDefault="00EA7BE5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s4, type in</w:t>
                  </w:r>
                  <w:r w:rsidR="00D251FE">
                    <w:rPr>
                      <w:sz w:val="16"/>
                      <w:szCs w:val="16"/>
                    </w:rPr>
                    <w:t xml:space="preserve"> </w:t>
                  </w:r>
                  <w:r w:rsidR="00D251FE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575CAE" w:rsidRPr="00575CAE">
                    <w:rPr>
                      <w:rFonts w:ascii="Courier New" w:hAnsi="Courier New" w:cs="Courier New"/>
                      <w:noProof/>
                      <w:szCs w:val="20"/>
                    </w:rPr>
                    <w:t>E(A(qUr)Ut)</w:t>
                  </w:r>
                  <w:r w:rsidR="00D251FE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D251FE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D251FE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251FE" w:rsidRPr="00665F02" w:rsidRDefault="00D251F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251FE" w:rsidRPr="00B62BA6" w:rsidRDefault="00D251F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A04723" w:rsidRDefault="00A04723" w:rsidP="00D2509E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42"/>
            </w:tblGrid>
            <w:tr w:rsidR="00A04723" w:rsidRPr="00B65015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A04723" w:rsidRPr="00B65015" w:rsidRDefault="00A04723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Result</w:t>
                  </w:r>
                </w:p>
              </w:tc>
            </w:tr>
            <w:tr w:rsidR="00A04723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A04723" w:rsidRDefault="00A04723" w:rsidP="00D2509E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A04723" w:rsidRPr="00B65015" w:rsidTr="00D2509E">
              <w:tc>
                <w:tcPr>
                  <w:tcW w:w="2042" w:type="dxa"/>
                  <w:shd w:val="clear" w:color="auto" w:fill="D9D9D9"/>
                </w:tcPr>
                <w:p w:rsidR="00A04723" w:rsidRPr="00B65015" w:rsidRDefault="00A04723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A04723" w:rsidTr="00D2509E">
              <w:trPr>
                <w:trHeight w:val="332"/>
              </w:trPr>
              <w:tc>
                <w:tcPr>
                  <w:tcW w:w="2042" w:type="dxa"/>
                </w:tcPr>
                <w:p w:rsidR="00A04723" w:rsidRDefault="00111C5F" w:rsidP="00D2509E">
                  <w:r>
                    <w:t>GS/04-26</w:t>
                  </w:r>
                  <w:r w:rsidR="00CE252A">
                    <w:t>-</w:t>
                  </w:r>
                  <w:r w:rsidR="00A04723">
                    <w:t>12</w:t>
                  </w:r>
                </w:p>
              </w:tc>
            </w:tr>
          </w:tbl>
          <w:p w:rsidR="00A04723" w:rsidRDefault="00A04723" w:rsidP="00D2509E">
            <w:pPr>
              <w:rPr>
                <w:rFonts w:eastAsia="Calibri" w:cs="Arial"/>
              </w:rPr>
            </w:pPr>
          </w:p>
        </w:tc>
      </w:tr>
    </w:tbl>
    <w:p w:rsidR="00776273" w:rsidRPr="0039563A" w:rsidRDefault="00776273" w:rsidP="00CE2C3E">
      <w:pPr>
        <w:tabs>
          <w:tab w:val="left" w:pos="6128"/>
        </w:tabs>
      </w:pPr>
      <w:bookmarkStart w:id="3" w:name="_GoBack"/>
      <w:bookmarkEnd w:id="1"/>
      <w:bookmarkEnd w:id="2"/>
      <w:bookmarkEnd w:id="3"/>
    </w:p>
    <w:sectPr w:rsidR="00776273" w:rsidRPr="0039563A" w:rsidSect="00DD30E8">
      <w:headerReference w:type="default" r:id="rId8"/>
      <w:footerReference w:type="default" r:id="rId9"/>
      <w:pgSz w:w="15840" w:h="12240" w:orient="landscape" w:code="1"/>
      <w:pgMar w:top="1008" w:right="432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9FC" w:rsidRDefault="003479FC">
      <w:r>
        <w:separator/>
      </w:r>
    </w:p>
  </w:endnote>
  <w:endnote w:type="continuationSeparator" w:id="0">
    <w:p w:rsidR="003479FC" w:rsidRDefault="00347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6066"/>
      <w:gridCol w:w="1278"/>
    </w:tblGrid>
    <w:tr w:rsidR="00E7132F" w:rsidTr="002E690A">
      <w:tc>
        <w:tcPr>
          <w:tcW w:w="9738" w:type="dxa"/>
          <w:gridSpan w:val="2"/>
          <w:tcBorders>
            <w:top w:val="single" w:sz="12" w:space="0" w:color="auto"/>
          </w:tcBorders>
        </w:tcPr>
        <w:p w:rsidR="00E7132F" w:rsidRDefault="00C10113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  <w:r w:rsidRPr="00F40FAB">
            <w:rPr>
              <w:sz w:val="16"/>
            </w:rPr>
            <w:fldChar w:fldCharType="begin"/>
          </w:r>
          <w:r w:rsidR="00E7132F" w:rsidRPr="00F40FAB">
            <w:rPr>
              <w:sz w:val="16"/>
            </w:rPr>
            <w:instrText xml:space="preserve"> FILENAME \p </w:instrText>
          </w:r>
          <w:r w:rsidRPr="00F40FAB">
            <w:rPr>
              <w:sz w:val="16"/>
            </w:rPr>
            <w:fldChar w:fldCharType="separate"/>
          </w:r>
          <w:r w:rsidR="002D449C">
            <w:rPr>
              <w:noProof/>
              <w:sz w:val="16"/>
            </w:rPr>
            <w:t>C:\Users\gede.sutapa\Dropbox\Public\Texas State\Spring 2012\CS 5392\ModelCheckCTL\Documents\CTL Model Checker - Test Cases.docx</w:t>
          </w:r>
          <w:r w:rsidRPr="00F40FAB">
            <w:rPr>
              <w:sz w:val="16"/>
            </w:rPr>
            <w:fldChar w:fldCharType="end"/>
          </w:r>
        </w:p>
      </w:tc>
      <w:tc>
        <w:tcPr>
          <w:tcW w:w="1278" w:type="dxa"/>
          <w:tcBorders>
            <w:top w:val="single" w:sz="12" w:space="0" w:color="auto"/>
          </w:tcBorders>
        </w:tcPr>
        <w:p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 w:rsidRPr="00DC119F">
            <w:rPr>
              <w:rStyle w:val="PageNumber"/>
              <w:rFonts w:cs="Arial"/>
              <w:i/>
              <w:sz w:val="16"/>
              <w:szCs w:val="16"/>
            </w:rPr>
            <w:t xml:space="preserve">Page 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instrText xml:space="preserve"> PAGE </w:instrTex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separate"/>
          </w:r>
          <w:r w:rsidR="003479FC">
            <w:rPr>
              <w:rStyle w:val="PageNumber"/>
              <w:rFonts w:cs="Arial"/>
              <w:i/>
              <w:noProof/>
              <w:sz w:val="16"/>
              <w:szCs w:val="16"/>
            </w:rPr>
            <w:t>1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end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t xml:space="preserve"> of 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instrText xml:space="preserve"> NUMPAGES </w:instrTex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separate"/>
          </w:r>
          <w:r w:rsidR="003479FC">
            <w:rPr>
              <w:rStyle w:val="PageNumber"/>
              <w:rFonts w:cs="Arial"/>
              <w:i/>
              <w:noProof/>
              <w:sz w:val="16"/>
              <w:szCs w:val="16"/>
            </w:rPr>
            <w:t>1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end"/>
          </w:r>
        </w:p>
      </w:tc>
    </w:tr>
    <w:tr w:rsidR="00E7132F" w:rsidTr="002E690A">
      <w:tc>
        <w:tcPr>
          <w:tcW w:w="3672" w:type="dxa"/>
        </w:tcPr>
        <w:p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6066" w:type="dxa"/>
        </w:tcPr>
        <w:p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1278" w:type="dxa"/>
        </w:tcPr>
        <w:p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>
            <w:rPr>
              <w:rStyle w:val="PageNumber"/>
              <w:rFonts w:cs="Arial"/>
              <w:i/>
              <w:sz w:val="16"/>
              <w:szCs w:val="16"/>
            </w:rPr>
            <w:t>Version 1.0</w:t>
          </w:r>
        </w:p>
      </w:tc>
    </w:tr>
  </w:tbl>
  <w:p w:rsidR="00E7132F" w:rsidRPr="005241E4" w:rsidRDefault="00E7132F" w:rsidP="002C3BA8">
    <w:pPr>
      <w:pStyle w:val="Footer"/>
      <w:rPr>
        <w:sz w:val="4"/>
        <w:szCs w:val="4"/>
      </w:rPr>
    </w:pPr>
  </w:p>
  <w:p w:rsidR="00E7132F" w:rsidRPr="002C3BA8" w:rsidRDefault="00E7132F" w:rsidP="002C3BA8">
    <w:pPr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9FC" w:rsidRDefault="003479FC">
      <w:r>
        <w:separator/>
      </w:r>
    </w:p>
  </w:footnote>
  <w:footnote w:type="continuationSeparator" w:id="0">
    <w:p w:rsidR="003479FC" w:rsidRDefault="00347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32F" w:rsidRDefault="006B487C" w:rsidP="00E8755C">
    <w:pPr>
      <w:pStyle w:val="Header"/>
      <w:shd w:val="clear" w:color="auto" w:fill="000000"/>
      <w:rPr>
        <w:rFonts w:cs="Arial"/>
        <w:b/>
        <w:color w:val="FFFFFF"/>
        <w:sz w:val="24"/>
        <w:highlight w:val="black"/>
      </w:rPr>
    </w:pPr>
    <w:r>
      <w:rPr>
        <w:rFonts w:cs="Arial"/>
        <w:b/>
        <w:color w:val="FFFFFF"/>
        <w:sz w:val="24"/>
      </w:rPr>
      <w:t>CTL Model Checker</w:t>
    </w:r>
    <w:r w:rsidR="00E7132F">
      <w:rPr>
        <w:rFonts w:cs="Arial"/>
        <w:b/>
        <w:color w:val="FFFFFF"/>
        <w:sz w:val="24"/>
      </w:rPr>
      <w:t xml:space="preserve"> </w:t>
    </w:r>
    <w:r w:rsidR="00E7132F">
      <w:rPr>
        <w:rFonts w:cs="Arial"/>
        <w:b/>
        <w:color w:val="FFFFFF"/>
        <w:sz w:val="24"/>
        <w:highlight w:val="black"/>
      </w:rPr>
      <w:t>- Test Cases</w:t>
    </w:r>
  </w:p>
  <w:p w:rsidR="00E7132F" w:rsidRPr="00E8755C" w:rsidRDefault="00E7132F" w:rsidP="00612A04">
    <w:pPr>
      <w:pStyle w:val="Header"/>
      <w:shd w:val="clear" w:color="auto" w:fill="000000"/>
      <w:spacing w:after="120"/>
      <w:rPr>
        <w:rFonts w:cs="Arial"/>
        <w:b/>
        <w:color w:val="FFFFFF"/>
        <w:sz w:val="24"/>
        <w:highlight w:val="blac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3E0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4B72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61EA1"/>
    <w:multiLevelType w:val="multilevel"/>
    <w:tmpl w:val="0608D5B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744"/>
        </w:tabs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3">
    <w:nsid w:val="3CC33D7C"/>
    <w:multiLevelType w:val="hybridMultilevel"/>
    <w:tmpl w:val="00F0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82E3B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4307C0"/>
    <w:multiLevelType w:val="hybridMultilevel"/>
    <w:tmpl w:val="1772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20"/>
  <w:characterSpacingControl w:val="doNotCompress"/>
  <w:savePreviewPicture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944859"/>
    <w:rsid w:val="00000F77"/>
    <w:rsid w:val="00001450"/>
    <w:rsid w:val="00001856"/>
    <w:rsid w:val="00002B02"/>
    <w:rsid w:val="00002E28"/>
    <w:rsid w:val="00003737"/>
    <w:rsid w:val="00003887"/>
    <w:rsid w:val="000040C3"/>
    <w:rsid w:val="000053A1"/>
    <w:rsid w:val="00005D40"/>
    <w:rsid w:val="00005EF1"/>
    <w:rsid w:val="00007412"/>
    <w:rsid w:val="00007CAB"/>
    <w:rsid w:val="000106A5"/>
    <w:rsid w:val="00010BAD"/>
    <w:rsid w:val="000121DE"/>
    <w:rsid w:val="00013B6C"/>
    <w:rsid w:val="00014C7F"/>
    <w:rsid w:val="00015FFC"/>
    <w:rsid w:val="00016ABD"/>
    <w:rsid w:val="00016E2F"/>
    <w:rsid w:val="00016F26"/>
    <w:rsid w:val="00020CCB"/>
    <w:rsid w:val="00021233"/>
    <w:rsid w:val="000219E4"/>
    <w:rsid w:val="00021DA3"/>
    <w:rsid w:val="00022B98"/>
    <w:rsid w:val="00022BF8"/>
    <w:rsid w:val="00023F0E"/>
    <w:rsid w:val="00024848"/>
    <w:rsid w:val="00025ABA"/>
    <w:rsid w:val="00026328"/>
    <w:rsid w:val="00026B81"/>
    <w:rsid w:val="00027EAD"/>
    <w:rsid w:val="00030360"/>
    <w:rsid w:val="000308B4"/>
    <w:rsid w:val="000317F3"/>
    <w:rsid w:val="00032CB3"/>
    <w:rsid w:val="00033E5D"/>
    <w:rsid w:val="00033F1F"/>
    <w:rsid w:val="0003409B"/>
    <w:rsid w:val="00036849"/>
    <w:rsid w:val="00036D3C"/>
    <w:rsid w:val="00040424"/>
    <w:rsid w:val="000430F3"/>
    <w:rsid w:val="00043FB8"/>
    <w:rsid w:val="000456CB"/>
    <w:rsid w:val="00045A11"/>
    <w:rsid w:val="0004790E"/>
    <w:rsid w:val="00050F5E"/>
    <w:rsid w:val="00052FAC"/>
    <w:rsid w:val="00054281"/>
    <w:rsid w:val="00056037"/>
    <w:rsid w:val="00056B4B"/>
    <w:rsid w:val="00056CE5"/>
    <w:rsid w:val="000603C6"/>
    <w:rsid w:val="00062D22"/>
    <w:rsid w:val="00062D5A"/>
    <w:rsid w:val="00064BE5"/>
    <w:rsid w:val="000653D4"/>
    <w:rsid w:val="00067787"/>
    <w:rsid w:val="00070316"/>
    <w:rsid w:val="000705F4"/>
    <w:rsid w:val="00070879"/>
    <w:rsid w:val="00071BC5"/>
    <w:rsid w:val="000726B6"/>
    <w:rsid w:val="00073015"/>
    <w:rsid w:val="00075397"/>
    <w:rsid w:val="00075501"/>
    <w:rsid w:val="00080151"/>
    <w:rsid w:val="000801A4"/>
    <w:rsid w:val="00080C62"/>
    <w:rsid w:val="0008309F"/>
    <w:rsid w:val="00084021"/>
    <w:rsid w:val="0008468F"/>
    <w:rsid w:val="0008517F"/>
    <w:rsid w:val="00092814"/>
    <w:rsid w:val="00093B3C"/>
    <w:rsid w:val="000946DA"/>
    <w:rsid w:val="00094A55"/>
    <w:rsid w:val="0009526A"/>
    <w:rsid w:val="00097741"/>
    <w:rsid w:val="000A0731"/>
    <w:rsid w:val="000A0A3C"/>
    <w:rsid w:val="000A1351"/>
    <w:rsid w:val="000A342C"/>
    <w:rsid w:val="000A530F"/>
    <w:rsid w:val="000A5E31"/>
    <w:rsid w:val="000A608B"/>
    <w:rsid w:val="000A6AEC"/>
    <w:rsid w:val="000B06FE"/>
    <w:rsid w:val="000B112F"/>
    <w:rsid w:val="000B132F"/>
    <w:rsid w:val="000B2D68"/>
    <w:rsid w:val="000B2D6F"/>
    <w:rsid w:val="000B48CB"/>
    <w:rsid w:val="000B5362"/>
    <w:rsid w:val="000B5D18"/>
    <w:rsid w:val="000C30C8"/>
    <w:rsid w:val="000C391E"/>
    <w:rsid w:val="000C4326"/>
    <w:rsid w:val="000C495D"/>
    <w:rsid w:val="000C49F5"/>
    <w:rsid w:val="000C5FD6"/>
    <w:rsid w:val="000C619F"/>
    <w:rsid w:val="000C674A"/>
    <w:rsid w:val="000D047A"/>
    <w:rsid w:val="000D094C"/>
    <w:rsid w:val="000D18F4"/>
    <w:rsid w:val="000D4A58"/>
    <w:rsid w:val="000D5280"/>
    <w:rsid w:val="000D5F52"/>
    <w:rsid w:val="000D67D9"/>
    <w:rsid w:val="000D6A34"/>
    <w:rsid w:val="000D7A9D"/>
    <w:rsid w:val="000E06BA"/>
    <w:rsid w:val="000E2AC7"/>
    <w:rsid w:val="000E331D"/>
    <w:rsid w:val="000E38B5"/>
    <w:rsid w:val="000E49DD"/>
    <w:rsid w:val="000E5986"/>
    <w:rsid w:val="000E61F1"/>
    <w:rsid w:val="000E680A"/>
    <w:rsid w:val="000E69F7"/>
    <w:rsid w:val="000E6AA6"/>
    <w:rsid w:val="000E7C91"/>
    <w:rsid w:val="000E7CB8"/>
    <w:rsid w:val="000F2253"/>
    <w:rsid w:val="000F26E5"/>
    <w:rsid w:val="000F537B"/>
    <w:rsid w:val="000F6952"/>
    <w:rsid w:val="000F6962"/>
    <w:rsid w:val="0010063D"/>
    <w:rsid w:val="00100B62"/>
    <w:rsid w:val="00101007"/>
    <w:rsid w:val="00101380"/>
    <w:rsid w:val="00102B60"/>
    <w:rsid w:val="00105412"/>
    <w:rsid w:val="00105CF1"/>
    <w:rsid w:val="00107150"/>
    <w:rsid w:val="001071FA"/>
    <w:rsid w:val="001075AA"/>
    <w:rsid w:val="00110B66"/>
    <w:rsid w:val="00111C5F"/>
    <w:rsid w:val="0011351D"/>
    <w:rsid w:val="00116E0E"/>
    <w:rsid w:val="001178AB"/>
    <w:rsid w:val="001207D6"/>
    <w:rsid w:val="00120E27"/>
    <w:rsid w:val="00121E36"/>
    <w:rsid w:val="001309A8"/>
    <w:rsid w:val="0013215A"/>
    <w:rsid w:val="001348BD"/>
    <w:rsid w:val="00144E60"/>
    <w:rsid w:val="001458CE"/>
    <w:rsid w:val="00145ABA"/>
    <w:rsid w:val="00145B88"/>
    <w:rsid w:val="00145C1A"/>
    <w:rsid w:val="00147CF7"/>
    <w:rsid w:val="00150064"/>
    <w:rsid w:val="00150B0E"/>
    <w:rsid w:val="0015118E"/>
    <w:rsid w:val="00154E43"/>
    <w:rsid w:val="00155642"/>
    <w:rsid w:val="00155A3C"/>
    <w:rsid w:val="00160963"/>
    <w:rsid w:val="00160A6D"/>
    <w:rsid w:val="00160EC3"/>
    <w:rsid w:val="001618CD"/>
    <w:rsid w:val="00163EE0"/>
    <w:rsid w:val="00164E7D"/>
    <w:rsid w:val="0016607D"/>
    <w:rsid w:val="00166D98"/>
    <w:rsid w:val="0016712C"/>
    <w:rsid w:val="0017019F"/>
    <w:rsid w:val="0017021B"/>
    <w:rsid w:val="00174469"/>
    <w:rsid w:val="00174C8D"/>
    <w:rsid w:val="001753AA"/>
    <w:rsid w:val="001805E0"/>
    <w:rsid w:val="001848BC"/>
    <w:rsid w:val="00185EE9"/>
    <w:rsid w:val="00190652"/>
    <w:rsid w:val="00190BEC"/>
    <w:rsid w:val="0019196F"/>
    <w:rsid w:val="00192F27"/>
    <w:rsid w:val="00196AE3"/>
    <w:rsid w:val="001A1B55"/>
    <w:rsid w:val="001A2056"/>
    <w:rsid w:val="001A2165"/>
    <w:rsid w:val="001A2D94"/>
    <w:rsid w:val="001A2E68"/>
    <w:rsid w:val="001A4817"/>
    <w:rsid w:val="001A4D63"/>
    <w:rsid w:val="001A5218"/>
    <w:rsid w:val="001A6397"/>
    <w:rsid w:val="001A6E5F"/>
    <w:rsid w:val="001A78E6"/>
    <w:rsid w:val="001B06D3"/>
    <w:rsid w:val="001B0E6C"/>
    <w:rsid w:val="001B2145"/>
    <w:rsid w:val="001B23F2"/>
    <w:rsid w:val="001B3CC3"/>
    <w:rsid w:val="001B4771"/>
    <w:rsid w:val="001B78AF"/>
    <w:rsid w:val="001C209A"/>
    <w:rsid w:val="001C21C1"/>
    <w:rsid w:val="001C295F"/>
    <w:rsid w:val="001C2F4E"/>
    <w:rsid w:val="001C373E"/>
    <w:rsid w:val="001C3862"/>
    <w:rsid w:val="001C3D84"/>
    <w:rsid w:val="001C3EFD"/>
    <w:rsid w:val="001C4ABE"/>
    <w:rsid w:val="001C4C86"/>
    <w:rsid w:val="001C5ACE"/>
    <w:rsid w:val="001D2069"/>
    <w:rsid w:val="001D2841"/>
    <w:rsid w:val="001D534A"/>
    <w:rsid w:val="001D6B57"/>
    <w:rsid w:val="001E0527"/>
    <w:rsid w:val="001E0588"/>
    <w:rsid w:val="001E2111"/>
    <w:rsid w:val="001E2E45"/>
    <w:rsid w:val="001E3001"/>
    <w:rsid w:val="001E4065"/>
    <w:rsid w:val="001E4A19"/>
    <w:rsid w:val="001E4AE6"/>
    <w:rsid w:val="001E4EF0"/>
    <w:rsid w:val="001E6EBA"/>
    <w:rsid w:val="001F0287"/>
    <w:rsid w:val="001F1D0C"/>
    <w:rsid w:val="001F2592"/>
    <w:rsid w:val="001F5103"/>
    <w:rsid w:val="001F52E9"/>
    <w:rsid w:val="001F6BC2"/>
    <w:rsid w:val="001F7EB0"/>
    <w:rsid w:val="00200B5B"/>
    <w:rsid w:val="00200D0F"/>
    <w:rsid w:val="00203FD4"/>
    <w:rsid w:val="002040D9"/>
    <w:rsid w:val="002051C5"/>
    <w:rsid w:val="00205476"/>
    <w:rsid w:val="00205D94"/>
    <w:rsid w:val="00205EEB"/>
    <w:rsid w:val="00210EA4"/>
    <w:rsid w:val="00213395"/>
    <w:rsid w:val="00215410"/>
    <w:rsid w:val="00215798"/>
    <w:rsid w:val="002159DB"/>
    <w:rsid w:val="002160A0"/>
    <w:rsid w:val="002171BB"/>
    <w:rsid w:val="00217CEA"/>
    <w:rsid w:val="00220722"/>
    <w:rsid w:val="0022168F"/>
    <w:rsid w:val="002230C3"/>
    <w:rsid w:val="002256E3"/>
    <w:rsid w:val="002304D1"/>
    <w:rsid w:val="00230C65"/>
    <w:rsid w:val="00231906"/>
    <w:rsid w:val="002327E3"/>
    <w:rsid w:val="002328EE"/>
    <w:rsid w:val="0023505B"/>
    <w:rsid w:val="00235EE6"/>
    <w:rsid w:val="002362E0"/>
    <w:rsid w:val="00236CD0"/>
    <w:rsid w:val="00236EF2"/>
    <w:rsid w:val="0023718C"/>
    <w:rsid w:val="00237D81"/>
    <w:rsid w:val="00240C0A"/>
    <w:rsid w:val="0024106B"/>
    <w:rsid w:val="00241FDF"/>
    <w:rsid w:val="00242E1B"/>
    <w:rsid w:val="0024305C"/>
    <w:rsid w:val="00243230"/>
    <w:rsid w:val="00243F09"/>
    <w:rsid w:val="0024408C"/>
    <w:rsid w:val="00244AF7"/>
    <w:rsid w:val="0024539F"/>
    <w:rsid w:val="00246E2D"/>
    <w:rsid w:val="00247DFE"/>
    <w:rsid w:val="0025056D"/>
    <w:rsid w:val="00252D4A"/>
    <w:rsid w:val="00256892"/>
    <w:rsid w:val="00256F9A"/>
    <w:rsid w:val="00260345"/>
    <w:rsid w:val="00261747"/>
    <w:rsid w:val="002628D9"/>
    <w:rsid w:val="0026326E"/>
    <w:rsid w:val="00263FBF"/>
    <w:rsid w:val="002645C5"/>
    <w:rsid w:val="00264D8F"/>
    <w:rsid w:val="0026799B"/>
    <w:rsid w:val="00267ABC"/>
    <w:rsid w:val="00274CAC"/>
    <w:rsid w:val="002750A5"/>
    <w:rsid w:val="00275479"/>
    <w:rsid w:val="002818BD"/>
    <w:rsid w:val="00282288"/>
    <w:rsid w:val="0028346D"/>
    <w:rsid w:val="002834E4"/>
    <w:rsid w:val="0028387B"/>
    <w:rsid w:val="00284008"/>
    <w:rsid w:val="00284EE3"/>
    <w:rsid w:val="00286748"/>
    <w:rsid w:val="00290581"/>
    <w:rsid w:val="002907DE"/>
    <w:rsid w:val="002918EE"/>
    <w:rsid w:val="00292F9D"/>
    <w:rsid w:val="0029542B"/>
    <w:rsid w:val="00295C71"/>
    <w:rsid w:val="00296A65"/>
    <w:rsid w:val="002A1926"/>
    <w:rsid w:val="002A260D"/>
    <w:rsid w:val="002A2EAC"/>
    <w:rsid w:val="002A2ED0"/>
    <w:rsid w:val="002A5495"/>
    <w:rsid w:val="002A6373"/>
    <w:rsid w:val="002A6799"/>
    <w:rsid w:val="002B1F20"/>
    <w:rsid w:val="002B46C7"/>
    <w:rsid w:val="002B4CFD"/>
    <w:rsid w:val="002B53E3"/>
    <w:rsid w:val="002B57DB"/>
    <w:rsid w:val="002B5F84"/>
    <w:rsid w:val="002C07F0"/>
    <w:rsid w:val="002C0821"/>
    <w:rsid w:val="002C0BB7"/>
    <w:rsid w:val="002C3BA8"/>
    <w:rsid w:val="002C40A7"/>
    <w:rsid w:val="002C6F0F"/>
    <w:rsid w:val="002C6F80"/>
    <w:rsid w:val="002D19A1"/>
    <w:rsid w:val="002D2AE4"/>
    <w:rsid w:val="002D4003"/>
    <w:rsid w:val="002D449C"/>
    <w:rsid w:val="002D4CF0"/>
    <w:rsid w:val="002D5D95"/>
    <w:rsid w:val="002D7293"/>
    <w:rsid w:val="002D7A5D"/>
    <w:rsid w:val="002E0EAE"/>
    <w:rsid w:val="002E1384"/>
    <w:rsid w:val="002E28C9"/>
    <w:rsid w:val="002E30DA"/>
    <w:rsid w:val="002E603F"/>
    <w:rsid w:val="002E6552"/>
    <w:rsid w:val="002E6655"/>
    <w:rsid w:val="002E690A"/>
    <w:rsid w:val="002F027F"/>
    <w:rsid w:val="002F09E5"/>
    <w:rsid w:val="002F16B5"/>
    <w:rsid w:val="002F40C4"/>
    <w:rsid w:val="002F6787"/>
    <w:rsid w:val="002F78E4"/>
    <w:rsid w:val="0030103D"/>
    <w:rsid w:val="00303E55"/>
    <w:rsid w:val="00304106"/>
    <w:rsid w:val="00304B57"/>
    <w:rsid w:val="00305BE1"/>
    <w:rsid w:val="00311EF3"/>
    <w:rsid w:val="00314138"/>
    <w:rsid w:val="003148B9"/>
    <w:rsid w:val="003149C2"/>
    <w:rsid w:val="00315A77"/>
    <w:rsid w:val="00320547"/>
    <w:rsid w:val="00321160"/>
    <w:rsid w:val="003212BE"/>
    <w:rsid w:val="0032151A"/>
    <w:rsid w:val="00321CD9"/>
    <w:rsid w:val="0032298C"/>
    <w:rsid w:val="00325199"/>
    <w:rsid w:val="0032577E"/>
    <w:rsid w:val="00326867"/>
    <w:rsid w:val="00330D66"/>
    <w:rsid w:val="00334BDA"/>
    <w:rsid w:val="0033504F"/>
    <w:rsid w:val="0033617C"/>
    <w:rsid w:val="00337E24"/>
    <w:rsid w:val="0034051A"/>
    <w:rsid w:val="00340E92"/>
    <w:rsid w:val="00340EB3"/>
    <w:rsid w:val="0034189D"/>
    <w:rsid w:val="003437C3"/>
    <w:rsid w:val="0034585F"/>
    <w:rsid w:val="00346A70"/>
    <w:rsid w:val="0034767F"/>
    <w:rsid w:val="003479FC"/>
    <w:rsid w:val="00347B4A"/>
    <w:rsid w:val="00353C34"/>
    <w:rsid w:val="003549EF"/>
    <w:rsid w:val="00354D61"/>
    <w:rsid w:val="00355446"/>
    <w:rsid w:val="00356052"/>
    <w:rsid w:val="00357A6D"/>
    <w:rsid w:val="00362029"/>
    <w:rsid w:val="00362C63"/>
    <w:rsid w:val="00363C37"/>
    <w:rsid w:val="003673F4"/>
    <w:rsid w:val="0037049E"/>
    <w:rsid w:val="003715AB"/>
    <w:rsid w:val="003724BB"/>
    <w:rsid w:val="00372557"/>
    <w:rsid w:val="00374E87"/>
    <w:rsid w:val="00375A50"/>
    <w:rsid w:val="0037610E"/>
    <w:rsid w:val="00377EF8"/>
    <w:rsid w:val="00380C63"/>
    <w:rsid w:val="003835CC"/>
    <w:rsid w:val="00384BF6"/>
    <w:rsid w:val="00386ED7"/>
    <w:rsid w:val="00387D90"/>
    <w:rsid w:val="00391BEF"/>
    <w:rsid w:val="003924D6"/>
    <w:rsid w:val="00393972"/>
    <w:rsid w:val="00394899"/>
    <w:rsid w:val="0039563A"/>
    <w:rsid w:val="003962A5"/>
    <w:rsid w:val="00396B8B"/>
    <w:rsid w:val="003A0975"/>
    <w:rsid w:val="003A1E82"/>
    <w:rsid w:val="003A2273"/>
    <w:rsid w:val="003A25B4"/>
    <w:rsid w:val="003A3859"/>
    <w:rsid w:val="003A4D9D"/>
    <w:rsid w:val="003A779E"/>
    <w:rsid w:val="003B017B"/>
    <w:rsid w:val="003C2178"/>
    <w:rsid w:val="003C22CE"/>
    <w:rsid w:val="003C3247"/>
    <w:rsid w:val="003C32E5"/>
    <w:rsid w:val="003C3D4F"/>
    <w:rsid w:val="003C48AD"/>
    <w:rsid w:val="003C7DC7"/>
    <w:rsid w:val="003D0F2C"/>
    <w:rsid w:val="003D24F0"/>
    <w:rsid w:val="003D358B"/>
    <w:rsid w:val="003D3B9E"/>
    <w:rsid w:val="003D3CDB"/>
    <w:rsid w:val="003D3DBB"/>
    <w:rsid w:val="003D507C"/>
    <w:rsid w:val="003D52A5"/>
    <w:rsid w:val="003D5353"/>
    <w:rsid w:val="003D6A8B"/>
    <w:rsid w:val="003E082D"/>
    <w:rsid w:val="003E17B8"/>
    <w:rsid w:val="003E1DC7"/>
    <w:rsid w:val="003E23EF"/>
    <w:rsid w:val="003E4860"/>
    <w:rsid w:val="003E4CE8"/>
    <w:rsid w:val="003E50E3"/>
    <w:rsid w:val="003E564B"/>
    <w:rsid w:val="003F1D38"/>
    <w:rsid w:val="003F2551"/>
    <w:rsid w:val="003F3987"/>
    <w:rsid w:val="003F4D32"/>
    <w:rsid w:val="003F6D5B"/>
    <w:rsid w:val="00402AC7"/>
    <w:rsid w:val="00404CAA"/>
    <w:rsid w:val="00406100"/>
    <w:rsid w:val="00406BFD"/>
    <w:rsid w:val="004073C1"/>
    <w:rsid w:val="0041354F"/>
    <w:rsid w:val="00413601"/>
    <w:rsid w:val="004138F9"/>
    <w:rsid w:val="00413F16"/>
    <w:rsid w:val="0041434B"/>
    <w:rsid w:val="00414B85"/>
    <w:rsid w:val="00415CEE"/>
    <w:rsid w:val="004214A6"/>
    <w:rsid w:val="00421A4E"/>
    <w:rsid w:val="004220DF"/>
    <w:rsid w:val="004226D9"/>
    <w:rsid w:val="004242D4"/>
    <w:rsid w:val="004243C8"/>
    <w:rsid w:val="0043047E"/>
    <w:rsid w:val="00430769"/>
    <w:rsid w:val="004323FE"/>
    <w:rsid w:val="00436A78"/>
    <w:rsid w:val="00441D69"/>
    <w:rsid w:val="004434CE"/>
    <w:rsid w:val="00443746"/>
    <w:rsid w:val="00444507"/>
    <w:rsid w:val="00444E57"/>
    <w:rsid w:val="0045063C"/>
    <w:rsid w:val="004511D0"/>
    <w:rsid w:val="00452018"/>
    <w:rsid w:val="00452529"/>
    <w:rsid w:val="0045331B"/>
    <w:rsid w:val="00455E83"/>
    <w:rsid w:val="00456C6B"/>
    <w:rsid w:val="00457724"/>
    <w:rsid w:val="00462081"/>
    <w:rsid w:val="004626B6"/>
    <w:rsid w:val="00462A4A"/>
    <w:rsid w:val="00464FDF"/>
    <w:rsid w:val="00465CAC"/>
    <w:rsid w:val="00471262"/>
    <w:rsid w:val="00473409"/>
    <w:rsid w:val="0047515A"/>
    <w:rsid w:val="004754FD"/>
    <w:rsid w:val="0047654B"/>
    <w:rsid w:val="00476753"/>
    <w:rsid w:val="0048604D"/>
    <w:rsid w:val="004863F6"/>
    <w:rsid w:val="00486FFA"/>
    <w:rsid w:val="00493002"/>
    <w:rsid w:val="00493753"/>
    <w:rsid w:val="00495056"/>
    <w:rsid w:val="004971FA"/>
    <w:rsid w:val="004A0942"/>
    <w:rsid w:val="004A219A"/>
    <w:rsid w:val="004A4B2E"/>
    <w:rsid w:val="004A5FF1"/>
    <w:rsid w:val="004A73B4"/>
    <w:rsid w:val="004B1A0E"/>
    <w:rsid w:val="004B32DF"/>
    <w:rsid w:val="004B3B23"/>
    <w:rsid w:val="004B4464"/>
    <w:rsid w:val="004B573C"/>
    <w:rsid w:val="004B57A4"/>
    <w:rsid w:val="004B67F9"/>
    <w:rsid w:val="004B68DF"/>
    <w:rsid w:val="004C0C04"/>
    <w:rsid w:val="004C2128"/>
    <w:rsid w:val="004C2A8D"/>
    <w:rsid w:val="004C335A"/>
    <w:rsid w:val="004C3E3F"/>
    <w:rsid w:val="004C498C"/>
    <w:rsid w:val="004C5154"/>
    <w:rsid w:val="004C5DE2"/>
    <w:rsid w:val="004C6208"/>
    <w:rsid w:val="004C6DAE"/>
    <w:rsid w:val="004C6E0E"/>
    <w:rsid w:val="004C73D8"/>
    <w:rsid w:val="004D3759"/>
    <w:rsid w:val="004D4AC9"/>
    <w:rsid w:val="004D4BF9"/>
    <w:rsid w:val="004D5C0E"/>
    <w:rsid w:val="004D5FFA"/>
    <w:rsid w:val="004D6F8E"/>
    <w:rsid w:val="004D77A0"/>
    <w:rsid w:val="004D7CFD"/>
    <w:rsid w:val="004E0462"/>
    <w:rsid w:val="004E067D"/>
    <w:rsid w:val="004E09B5"/>
    <w:rsid w:val="004E11CF"/>
    <w:rsid w:val="004E26F3"/>
    <w:rsid w:val="004E3095"/>
    <w:rsid w:val="004E386A"/>
    <w:rsid w:val="004E4DBE"/>
    <w:rsid w:val="004E4E92"/>
    <w:rsid w:val="004E5612"/>
    <w:rsid w:val="004E5F89"/>
    <w:rsid w:val="004E6C9D"/>
    <w:rsid w:val="004E7744"/>
    <w:rsid w:val="004F0709"/>
    <w:rsid w:val="004F0E00"/>
    <w:rsid w:val="004F18AC"/>
    <w:rsid w:val="004F19E0"/>
    <w:rsid w:val="004F3484"/>
    <w:rsid w:val="004F3A36"/>
    <w:rsid w:val="004F4781"/>
    <w:rsid w:val="004F4B6B"/>
    <w:rsid w:val="004F4E56"/>
    <w:rsid w:val="00500702"/>
    <w:rsid w:val="00500B59"/>
    <w:rsid w:val="00501DC3"/>
    <w:rsid w:val="00501F26"/>
    <w:rsid w:val="005030C8"/>
    <w:rsid w:val="005038B1"/>
    <w:rsid w:val="00503942"/>
    <w:rsid w:val="00503C5B"/>
    <w:rsid w:val="00507596"/>
    <w:rsid w:val="00507695"/>
    <w:rsid w:val="005102EA"/>
    <w:rsid w:val="00510494"/>
    <w:rsid w:val="00511CD7"/>
    <w:rsid w:val="00512401"/>
    <w:rsid w:val="00512BD5"/>
    <w:rsid w:val="0051360C"/>
    <w:rsid w:val="005145D6"/>
    <w:rsid w:val="00515E5D"/>
    <w:rsid w:val="00516311"/>
    <w:rsid w:val="005165AC"/>
    <w:rsid w:val="00516943"/>
    <w:rsid w:val="0052110E"/>
    <w:rsid w:val="00521D04"/>
    <w:rsid w:val="005231AF"/>
    <w:rsid w:val="0052515D"/>
    <w:rsid w:val="0052564E"/>
    <w:rsid w:val="005257D3"/>
    <w:rsid w:val="00527249"/>
    <w:rsid w:val="00530186"/>
    <w:rsid w:val="005318DB"/>
    <w:rsid w:val="00532ACB"/>
    <w:rsid w:val="0053396E"/>
    <w:rsid w:val="00533C18"/>
    <w:rsid w:val="00536121"/>
    <w:rsid w:val="005364FE"/>
    <w:rsid w:val="0053661B"/>
    <w:rsid w:val="00536724"/>
    <w:rsid w:val="00546D1C"/>
    <w:rsid w:val="005513F4"/>
    <w:rsid w:val="00551EA6"/>
    <w:rsid w:val="00552941"/>
    <w:rsid w:val="00552BAE"/>
    <w:rsid w:val="005530A1"/>
    <w:rsid w:val="005544FE"/>
    <w:rsid w:val="00556465"/>
    <w:rsid w:val="0055661F"/>
    <w:rsid w:val="00557BFE"/>
    <w:rsid w:val="0056082C"/>
    <w:rsid w:val="00560950"/>
    <w:rsid w:val="0056148C"/>
    <w:rsid w:val="00561E9A"/>
    <w:rsid w:val="00563DF2"/>
    <w:rsid w:val="00564039"/>
    <w:rsid w:val="00565FD1"/>
    <w:rsid w:val="00571259"/>
    <w:rsid w:val="00571495"/>
    <w:rsid w:val="00572E08"/>
    <w:rsid w:val="0057310C"/>
    <w:rsid w:val="005734FF"/>
    <w:rsid w:val="005735AD"/>
    <w:rsid w:val="0057515E"/>
    <w:rsid w:val="00575CAE"/>
    <w:rsid w:val="00577570"/>
    <w:rsid w:val="00580D5C"/>
    <w:rsid w:val="00582792"/>
    <w:rsid w:val="00585320"/>
    <w:rsid w:val="00585A46"/>
    <w:rsid w:val="00586F50"/>
    <w:rsid w:val="00590476"/>
    <w:rsid w:val="00590F6C"/>
    <w:rsid w:val="005917AD"/>
    <w:rsid w:val="00592C65"/>
    <w:rsid w:val="00593755"/>
    <w:rsid w:val="00593DFD"/>
    <w:rsid w:val="00594193"/>
    <w:rsid w:val="00595641"/>
    <w:rsid w:val="00596563"/>
    <w:rsid w:val="005972CD"/>
    <w:rsid w:val="005A01E4"/>
    <w:rsid w:val="005A28B0"/>
    <w:rsid w:val="005A2EED"/>
    <w:rsid w:val="005A419B"/>
    <w:rsid w:val="005A5A6F"/>
    <w:rsid w:val="005A604F"/>
    <w:rsid w:val="005A7297"/>
    <w:rsid w:val="005A7DAF"/>
    <w:rsid w:val="005B0700"/>
    <w:rsid w:val="005B08F0"/>
    <w:rsid w:val="005B2415"/>
    <w:rsid w:val="005B3C58"/>
    <w:rsid w:val="005B434F"/>
    <w:rsid w:val="005B55FA"/>
    <w:rsid w:val="005B5C98"/>
    <w:rsid w:val="005B6214"/>
    <w:rsid w:val="005B644D"/>
    <w:rsid w:val="005B75D7"/>
    <w:rsid w:val="005C02B2"/>
    <w:rsid w:val="005C08B1"/>
    <w:rsid w:val="005C19ED"/>
    <w:rsid w:val="005C261F"/>
    <w:rsid w:val="005C2B95"/>
    <w:rsid w:val="005C4DA4"/>
    <w:rsid w:val="005C5C11"/>
    <w:rsid w:val="005D23E9"/>
    <w:rsid w:val="005D4C83"/>
    <w:rsid w:val="005D5447"/>
    <w:rsid w:val="005D7147"/>
    <w:rsid w:val="005D7BA7"/>
    <w:rsid w:val="005E0221"/>
    <w:rsid w:val="005E1B3C"/>
    <w:rsid w:val="005E2756"/>
    <w:rsid w:val="005E30B2"/>
    <w:rsid w:val="005E386D"/>
    <w:rsid w:val="005E56F7"/>
    <w:rsid w:val="005F0614"/>
    <w:rsid w:val="005F0C73"/>
    <w:rsid w:val="005F177C"/>
    <w:rsid w:val="005F2DB7"/>
    <w:rsid w:val="005F32E0"/>
    <w:rsid w:val="005F468C"/>
    <w:rsid w:val="005F5140"/>
    <w:rsid w:val="005F53E0"/>
    <w:rsid w:val="005F6599"/>
    <w:rsid w:val="006027AC"/>
    <w:rsid w:val="0060287A"/>
    <w:rsid w:val="006033C6"/>
    <w:rsid w:val="00603E7F"/>
    <w:rsid w:val="00604130"/>
    <w:rsid w:val="00604C11"/>
    <w:rsid w:val="0060559F"/>
    <w:rsid w:val="00610FD4"/>
    <w:rsid w:val="006112A8"/>
    <w:rsid w:val="00611331"/>
    <w:rsid w:val="0061255E"/>
    <w:rsid w:val="00612A04"/>
    <w:rsid w:val="006135D4"/>
    <w:rsid w:val="00615450"/>
    <w:rsid w:val="00616491"/>
    <w:rsid w:val="006172B0"/>
    <w:rsid w:val="006202F5"/>
    <w:rsid w:val="00620C8D"/>
    <w:rsid w:val="00621243"/>
    <w:rsid w:val="00621537"/>
    <w:rsid w:val="00621AEA"/>
    <w:rsid w:val="00622C75"/>
    <w:rsid w:val="0062402A"/>
    <w:rsid w:val="00627384"/>
    <w:rsid w:val="006274CC"/>
    <w:rsid w:val="00627529"/>
    <w:rsid w:val="00627B00"/>
    <w:rsid w:val="00630544"/>
    <w:rsid w:val="0063183A"/>
    <w:rsid w:val="006328ED"/>
    <w:rsid w:val="00632F1C"/>
    <w:rsid w:val="006343F5"/>
    <w:rsid w:val="00634695"/>
    <w:rsid w:val="006353D4"/>
    <w:rsid w:val="0063722C"/>
    <w:rsid w:val="00637527"/>
    <w:rsid w:val="00637B31"/>
    <w:rsid w:val="006404CF"/>
    <w:rsid w:val="00642390"/>
    <w:rsid w:val="00643202"/>
    <w:rsid w:val="00646DEF"/>
    <w:rsid w:val="006476AE"/>
    <w:rsid w:val="00652385"/>
    <w:rsid w:val="00652598"/>
    <w:rsid w:val="00655F10"/>
    <w:rsid w:val="006566E3"/>
    <w:rsid w:val="00656830"/>
    <w:rsid w:val="0065714D"/>
    <w:rsid w:val="00657F75"/>
    <w:rsid w:val="00663913"/>
    <w:rsid w:val="00664C25"/>
    <w:rsid w:val="00664CCC"/>
    <w:rsid w:val="00665F02"/>
    <w:rsid w:val="006663BC"/>
    <w:rsid w:val="0066694C"/>
    <w:rsid w:val="00667008"/>
    <w:rsid w:val="0067059A"/>
    <w:rsid w:val="006725A7"/>
    <w:rsid w:val="00673558"/>
    <w:rsid w:val="00677AE5"/>
    <w:rsid w:val="006806E8"/>
    <w:rsid w:val="006823F4"/>
    <w:rsid w:val="0068251E"/>
    <w:rsid w:val="00682D41"/>
    <w:rsid w:val="00682D58"/>
    <w:rsid w:val="0068347C"/>
    <w:rsid w:val="00683D0A"/>
    <w:rsid w:val="00684562"/>
    <w:rsid w:val="00686469"/>
    <w:rsid w:val="00686FA8"/>
    <w:rsid w:val="006871F3"/>
    <w:rsid w:val="006907A4"/>
    <w:rsid w:val="00690CC1"/>
    <w:rsid w:val="00691504"/>
    <w:rsid w:val="00691DFC"/>
    <w:rsid w:val="00691E06"/>
    <w:rsid w:val="00693ABE"/>
    <w:rsid w:val="00693DB9"/>
    <w:rsid w:val="00694182"/>
    <w:rsid w:val="006955D6"/>
    <w:rsid w:val="006970EC"/>
    <w:rsid w:val="00697BFC"/>
    <w:rsid w:val="006A2972"/>
    <w:rsid w:val="006A2EDE"/>
    <w:rsid w:val="006A3AB6"/>
    <w:rsid w:val="006A65EB"/>
    <w:rsid w:val="006A7240"/>
    <w:rsid w:val="006B0D0A"/>
    <w:rsid w:val="006B0E1C"/>
    <w:rsid w:val="006B124D"/>
    <w:rsid w:val="006B2CF1"/>
    <w:rsid w:val="006B487C"/>
    <w:rsid w:val="006B4992"/>
    <w:rsid w:val="006B4EBB"/>
    <w:rsid w:val="006B537F"/>
    <w:rsid w:val="006B55D8"/>
    <w:rsid w:val="006B5CF7"/>
    <w:rsid w:val="006B6122"/>
    <w:rsid w:val="006B6DDE"/>
    <w:rsid w:val="006B7152"/>
    <w:rsid w:val="006B752C"/>
    <w:rsid w:val="006B76BC"/>
    <w:rsid w:val="006B7F25"/>
    <w:rsid w:val="006B7F8B"/>
    <w:rsid w:val="006C212D"/>
    <w:rsid w:val="006C228C"/>
    <w:rsid w:val="006C24F3"/>
    <w:rsid w:val="006C279F"/>
    <w:rsid w:val="006C2ADC"/>
    <w:rsid w:val="006C2FC7"/>
    <w:rsid w:val="006C47AE"/>
    <w:rsid w:val="006C53DA"/>
    <w:rsid w:val="006C5C38"/>
    <w:rsid w:val="006C5EBF"/>
    <w:rsid w:val="006C6CD6"/>
    <w:rsid w:val="006D0A3A"/>
    <w:rsid w:val="006D1782"/>
    <w:rsid w:val="006D1B9C"/>
    <w:rsid w:val="006D3299"/>
    <w:rsid w:val="006D44F3"/>
    <w:rsid w:val="006D5CAA"/>
    <w:rsid w:val="006D5E2C"/>
    <w:rsid w:val="006D6237"/>
    <w:rsid w:val="006D66FC"/>
    <w:rsid w:val="006D6747"/>
    <w:rsid w:val="006E2636"/>
    <w:rsid w:val="006E3519"/>
    <w:rsid w:val="006E3F62"/>
    <w:rsid w:val="006E50DC"/>
    <w:rsid w:val="006E594F"/>
    <w:rsid w:val="006E6664"/>
    <w:rsid w:val="006F29FB"/>
    <w:rsid w:val="006F2D24"/>
    <w:rsid w:val="006F35AF"/>
    <w:rsid w:val="006F6090"/>
    <w:rsid w:val="00700432"/>
    <w:rsid w:val="00701E0E"/>
    <w:rsid w:val="007039C7"/>
    <w:rsid w:val="00704A2C"/>
    <w:rsid w:val="00704E2C"/>
    <w:rsid w:val="00705C02"/>
    <w:rsid w:val="00706305"/>
    <w:rsid w:val="00706C27"/>
    <w:rsid w:val="00707456"/>
    <w:rsid w:val="00710459"/>
    <w:rsid w:val="00710A63"/>
    <w:rsid w:val="00710AC4"/>
    <w:rsid w:val="00710D29"/>
    <w:rsid w:val="0071171C"/>
    <w:rsid w:val="00712FFD"/>
    <w:rsid w:val="00717F61"/>
    <w:rsid w:val="00720AD9"/>
    <w:rsid w:val="007215C4"/>
    <w:rsid w:val="00721D21"/>
    <w:rsid w:val="00721E37"/>
    <w:rsid w:val="00721EB3"/>
    <w:rsid w:val="00722479"/>
    <w:rsid w:val="00723058"/>
    <w:rsid w:val="00724BCF"/>
    <w:rsid w:val="00725DD6"/>
    <w:rsid w:val="0073087B"/>
    <w:rsid w:val="007309A8"/>
    <w:rsid w:val="00730DDB"/>
    <w:rsid w:val="00733150"/>
    <w:rsid w:val="007333A2"/>
    <w:rsid w:val="00733CD3"/>
    <w:rsid w:val="00733E8B"/>
    <w:rsid w:val="007342E7"/>
    <w:rsid w:val="00734AA4"/>
    <w:rsid w:val="007353CB"/>
    <w:rsid w:val="007356DB"/>
    <w:rsid w:val="007365BE"/>
    <w:rsid w:val="00737F2D"/>
    <w:rsid w:val="00740035"/>
    <w:rsid w:val="00740994"/>
    <w:rsid w:val="00741C43"/>
    <w:rsid w:val="00741EA7"/>
    <w:rsid w:val="00742004"/>
    <w:rsid w:val="00742AC0"/>
    <w:rsid w:val="007439E3"/>
    <w:rsid w:val="00743A98"/>
    <w:rsid w:val="00743F23"/>
    <w:rsid w:val="007441F9"/>
    <w:rsid w:val="00744C3B"/>
    <w:rsid w:val="0074717D"/>
    <w:rsid w:val="00747E49"/>
    <w:rsid w:val="00750916"/>
    <w:rsid w:val="00753510"/>
    <w:rsid w:val="00754AFF"/>
    <w:rsid w:val="0075748E"/>
    <w:rsid w:val="007610EB"/>
    <w:rsid w:val="007618E5"/>
    <w:rsid w:val="00763FFB"/>
    <w:rsid w:val="0076440D"/>
    <w:rsid w:val="0076473A"/>
    <w:rsid w:val="00767A93"/>
    <w:rsid w:val="00767B2D"/>
    <w:rsid w:val="00772EAB"/>
    <w:rsid w:val="00773EAB"/>
    <w:rsid w:val="00774599"/>
    <w:rsid w:val="007745D8"/>
    <w:rsid w:val="00776138"/>
    <w:rsid w:val="00776273"/>
    <w:rsid w:val="00776413"/>
    <w:rsid w:val="007802E1"/>
    <w:rsid w:val="0078083D"/>
    <w:rsid w:val="0078255E"/>
    <w:rsid w:val="00782B93"/>
    <w:rsid w:val="00784DCD"/>
    <w:rsid w:val="00785D89"/>
    <w:rsid w:val="00786942"/>
    <w:rsid w:val="00787D4C"/>
    <w:rsid w:val="00790049"/>
    <w:rsid w:val="00790D1E"/>
    <w:rsid w:val="00791161"/>
    <w:rsid w:val="00792351"/>
    <w:rsid w:val="00792C9A"/>
    <w:rsid w:val="00792E65"/>
    <w:rsid w:val="007933E9"/>
    <w:rsid w:val="007938AF"/>
    <w:rsid w:val="00795416"/>
    <w:rsid w:val="007961AC"/>
    <w:rsid w:val="00796B2C"/>
    <w:rsid w:val="00796EB9"/>
    <w:rsid w:val="00797688"/>
    <w:rsid w:val="0079769C"/>
    <w:rsid w:val="007A0B41"/>
    <w:rsid w:val="007A126A"/>
    <w:rsid w:val="007A41F5"/>
    <w:rsid w:val="007A43B9"/>
    <w:rsid w:val="007A4D22"/>
    <w:rsid w:val="007A4E8F"/>
    <w:rsid w:val="007A6DE1"/>
    <w:rsid w:val="007B055C"/>
    <w:rsid w:val="007B2A67"/>
    <w:rsid w:val="007B4F22"/>
    <w:rsid w:val="007B5039"/>
    <w:rsid w:val="007B57D7"/>
    <w:rsid w:val="007B5BED"/>
    <w:rsid w:val="007B5E46"/>
    <w:rsid w:val="007B5E4C"/>
    <w:rsid w:val="007B6BDD"/>
    <w:rsid w:val="007B6CAD"/>
    <w:rsid w:val="007B6F1D"/>
    <w:rsid w:val="007B762C"/>
    <w:rsid w:val="007C0117"/>
    <w:rsid w:val="007C1036"/>
    <w:rsid w:val="007C1344"/>
    <w:rsid w:val="007C2FBE"/>
    <w:rsid w:val="007C3FD1"/>
    <w:rsid w:val="007C475F"/>
    <w:rsid w:val="007C5081"/>
    <w:rsid w:val="007D064F"/>
    <w:rsid w:val="007D2077"/>
    <w:rsid w:val="007D4503"/>
    <w:rsid w:val="007D4ADD"/>
    <w:rsid w:val="007D5379"/>
    <w:rsid w:val="007D5B42"/>
    <w:rsid w:val="007D6AD6"/>
    <w:rsid w:val="007D722B"/>
    <w:rsid w:val="007D7BC8"/>
    <w:rsid w:val="007E0591"/>
    <w:rsid w:val="007E13B9"/>
    <w:rsid w:val="007E32EE"/>
    <w:rsid w:val="007E3413"/>
    <w:rsid w:val="007E41B0"/>
    <w:rsid w:val="007E4D74"/>
    <w:rsid w:val="007F0DB1"/>
    <w:rsid w:val="007F1717"/>
    <w:rsid w:val="007F2F8A"/>
    <w:rsid w:val="007F461F"/>
    <w:rsid w:val="007F4708"/>
    <w:rsid w:val="007F5ACC"/>
    <w:rsid w:val="007F64E8"/>
    <w:rsid w:val="007F6B7F"/>
    <w:rsid w:val="007F7B47"/>
    <w:rsid w:val="00803F06"/>
    <w:rsid w:val="00804620"/>
    <w:rsid w:val="008054FF"/>
    <w:rsid w:val="00805D17"/>
    <w:rsid w:val="008060EC"/>
    <w:rsid w:val="0080654C"/>
    <w:rsid w:val="00807633"/>
    <w:rsid w:val="00810817"/>
    <w:rsid w:val="0081381A"/>
    <w:rsid w:val="00814681"/>
    <w:rsid w:val="00815858"/>
    <w:rsid w:val="0081608F"/>
    <w:rsid w:val="008169F7"/>
    <w:rsid w:val="00816AA7"/>
    <w:rsid w:val="008175C3"/>
    <w:rsid w:val="00820821"/>
    <w:rsid w:val="00822BEE"/>
    <w:rsid w:val="00826F28"/>
    <w:rsid w:val="00830C67"/>
    <w:rsid w:val="0083238B"/>
    <w:rsid w:val="008328D7"/>
    <w:rsid w:val="00832B5B"/>
    <w:rsid w:val="00832BA9"/>
    <w:rsid w:val="008345DF"/>
    <w:rsid w:val="00834F2A"/>
    <w:rsid w:val="0083635D"/>
    <w:rsid w:val="008370B3"/>
    <w:rsid w:val="0083737F"/>
    <w:rsid w:val="00840CBB"/>
    <w:rsid w:val="00841FA2"/>
    <w:rsid w:val="00842D23"/>
    <w:rsid w:val="008431C7"/>
    <w:rsid w:val="008433AA"/>
    <w:rsid w:val="00843931"/>
    <w:rsid w:val="00844852"/>
    <w:rsid w:val="008459F8"/>
    <w:rsid w:val="00845E58"/>
    <w:rsid w:val="0085093B"/>
    <w:rsid w:val="008549C1"/>
    <w:rsid w:val="00854E1C"/>
    <w:rsid w:val="00855494"/>
    <w:rsid w:val="00856EB1"/>
    <w:rsid w:val="008570FF"/>
    <w:rsid w:val="008616AB"/>
    <w:rsid w:val="00863F37"/>
    <w:rsid w:val="008644AD"/>
    <w:rsid w:val="008656BA"/>
    <w:rsid w:val="00866022"/>
    <w:rsid w:val="00866098"/>
    <w:rsid w:val="008671C2"/>
    <w:rsid w:val="008714B4"/>
    <w:rsid w:val="0087183A"/>
    <w:rsid w:val="00871C8C"/>
    <w:rsid w:val="00872095"/>
    <w:rsid w:val="0087217E"/>
    <w:rsid w:val="00874FD2"/>
    <w:rsid w:val="00877065"/>
    <w:rsid w:val="0087786D"/>
    <w:rsid w:val="0088142E"/>
    <w:rsid w:val="00881732"/>
    <w:rsid w:val="00884A31"/>
    <w:rsid w:val="00890DD5"/>
    <w:rsid w:val="0089113B"/>
    <w:rsid w:val="0089319D"/>
    <w:rsid w:val="0089321C"/>
    <w:rsid w:val="008935D8"/>
    <w:rsid w:val="0089399F"/>
    <w:rsid w:val="0089608C"/>
    <w:rsid w:val="00896FC5"/>
    <w:rsid w:val="00897BFA"/>
    <w:rsid w:val="008A09FC"/>
    <w:rsid w:val="008A1F7B"/>
    <w:rsid w:val="008A21C5"/>
    <w:rsid w:val="008A2707"/>
    <w:rsid w:val="008A2957"/>
    <w:rsid w:val="008A55D4"/>
    <w:rsid w:val="008A5E06"/>
    <w:rsid w:val="008A63C4"/>
    <w:rsid w:val="008A6B15"/>
    <w:rsid w:val="008A7408"/>
    <w:rsid w:val="008A7900"/>
    <w:rsid w:val="008B1AA0"/>
    <w:rsid w:val="008B1CAE"/>
    <w:rsid w:val="008B2EE2"/>
    <w:rsid w:val="008B3AE6"/>
    <w:rsid w:val="008B3D9E"/>
    <w:rsid w:val="008B456C"/>
    <w:rsid w:val="008B5378"/>
    <w:rsid w:val="008B5DF2"/>
    <w:rsid w:val="008B6E72"/>
    <w:rsid w:val="008C2035"/>
    <w:rsid w:val="008C265D"/>
    <w:rsid w:val="008C2D7D"/>
    <w:rsid w:val="008C2F3D"/>
    <w:rsid w:val="008C3CC5"/>
    <w:rsid w:val="008C3F8E"/>
    <w:rsid w:val="008C45A4"/>
    <w:rsid w:val="008C4A99"/>
    <w:rsid w:val="008C56E1"/>
    <w:rsid w:val="008C7C7B"/>
    <w:rsid w:val="008D2044"/>
    <w:rsid w:val="008D252A"/>
    <w:rsid w:val="008D28A3"/>
    <w:rsid w:val="008D2B2E"/>
    <w:rsid w:val="008D2BCF"/>
    <w:rsid w:val="008D4474"/>
    <w:rsid w:val="008D4C65"/>
    <w:rsid w:val="008D4D34"/>
    <w:rsid w:val="008D579B"/>
    <w:rsid w:val="008D67B6"/>
    <w:rsid w:val="008D6AD5"/>
    <w:rsid w:val="008D7B95"/>
    <w:rsid w:val="008E1C16"/>
    <w:rsid w:val="008E3E06"/>
    <w:rsid w:val="008E654E"/>
    <w:rsid w:val="008E6DF8"/>
    <w:rsid w:val="008F1BDD"/>
    <w:rsid w:val="008F27D1"/>
    <w:rsid w:val="008F2FA3"/>
    <w:rsid w:val="008F4575"/>
    <w:rsid w:val="008F62C9"/>
    <w:rsid w:val="00900077"/>
    <w:rsid w:val="009004AA"/>
    <w:rsid w:val="00901BEA"/>
    <w:rsid w:val="00902566"/>
    <w:rsid w:val="00902B23"/>
    <w:rsid w:val="0090459D"/>
    <w:rsid w:val="0090615D"/>
    <w:rsid w:val="00906FC5"/>
    <w:rsid w:val="00906FF4"/>
    <w:rsid w:val="00910282"/>
    <w:rsid w:val="00910E51"/>
    <w:rsid w:val="00911208"/>
    <w:rsid w:val="009128FB"/>
    <w:rsid w:val="0091357A"/>
    <w:rsid w:val="00916C7F"/>
    <w:rsid w:val="0091739F"/>
    <w:rsid w:val="009206B7"/>
    <w:rsid w:val="00920DA9"/>
    <w:rsid w:val="00921BB2"/>
    <w:rsid w:val="00921CBC"/>
    <w:rsid w:val="00924612"/>
    <w:rsid w:val="0093009A"/>
    <w:rsid w:val="00932FDD"/>
    <w:rsid w:val="00942CF6"/>
    <w:rsid w:val="009437BA"/>
    <w:rsid w:val="00943EB8"/>
    <w:rsid w:val="00944642"/>
    <w:rsid w:val="00944859"/>
    <w:rsid w:val="00945DFB"/>
    <w:rsid w:val="00946C1C"/>
    <w:rsid w:val="009509FC"/>
    <w:rsid w:val="00950AB1"/>
    <w:rsid w:val="00953B1D"/>
    <w:rsid w:val="00953D46"/>
    <w:rsid w:val="0095434F"/>
    <w:rsid w:val="009543F1"/>
    <w:rsid w:val="0095721B"/>
    <w:rsid w:val="00957381"/>
    <w:rsid w:val="00960668"/>
    <w:rsid w:val="0096240D"/>
    <w:rsid w:val="00962957"/>
    <w:rsid w:val="00962B68"/>
    <w:rsid w:val="00962E75"/>
    <w:rsid w:val="00962F27"/>
    <w:rsid w:val="00963620"/>
    <w:rsid w:val="00964C39"/>
    <w:rsid w:val="00965061"/>
    <w:rsid w:val="00965964"/>
    <w:rsid w:val="0097198A"/>
    <w:rsid w:val="009719E5"/>
    <w:rsid w:val="00971B21"/>
    <w:rsid w:val="00971C8C"/>
    <w:rsid w:val="009741C9"/>
    <w:rsid w:val="00974D24"/>
    <w:rsid w:val="0097728F"/>
    <w:rsid w:val="009800EC"/>
    <w:rsid w:val="00981F51"/>
    <w:rsid w:val="0098294B"/>
    <w:rsid w:val="00987544"/>
    <w:rsid w:val="00990AE2"/>
    <w:rsid w:val="00990D91"/>
    <w:rsid w:val="00990E7E"/>
    <w:rsid w:val="00992421"/>
    <w:rsid w:val="0099289E"/>
    <w:rsid w:val="009948B6"/>
    <w:rsid w:val="009A1F35"/>
    <w:rsid w:val="009A1F8D"/>
    <w:rsid w:val="009A2050"/>
    <w:rsid w:val="009A2A67"/>
    <w:rsid w:val="009A2C5D"/>
    <w:rsid w:val="009A33DD"/>
    <w:rsid w:val="009A35C1"/>
    <w:rsid w:val="009A4E3A"/>
    <w:rsid w:val="009B089C"/>
    <w:rsid w:val="009B0C31"/>
    <w:rsid w:val="009B19E6"/>
    <w:rsid w:val="009B546E"/>
    <w:rsid w:val="009B64EC"/>
    <w:rsid w:val="009C0CC9"/>
    <w:rsid w:val="009C19EE"/>
    <w:rsid w:val="009C258F"/>
    <w:rsid w:val="009C2AE1"/>
    <w:rsid w:val="009C4A0E"/>
    <w:rsid w:val="009C74D5"/>
    <w:rsid w:val="009C7A1D"/>
    <w:rsid w:val="009D0DD6"/>
    <w:rsid w:val="009D0DDB"/>
    <w:rsid w:val="009D1A14"/>
    <w:rsid w:val="009D3355"/>
    <w:rsid w:val="009D3801"/>
    <w:rsid w:val="009D3855"/>
    <w:rsid w:val="009D4AB5"/>
    <w:rsid w:val="009D54C3"/>
    <w:rsid w:val="009D55B0"/>
    <w:rsid w:val="009D7E77"/>
    <w:rsid w:val="009E0D3B"/>
    <w:rsid w:val="009E2D10"/>
    <w:rsid w:val="009E4DAA"/>
    <w:rsid w:val="009E5662"/>
    <w:rsid w:val="009E65B5"/>
    <w:rsid w:val="009F3AE0"/>
    <w:rsid w:val="009F4518"/>
    <w:rsid w:val="009F4FE4"/>
    <w:rsid w:val="009F53CC"/>
    <w:rsid w:val="009F56B6"/>
    <w:rsid w:val="009F6466"/>
    <w:rsid w:val="009F658C"/>
    <w:rsid w:val="009F6622"/>
    <w:rsid w:val="009F6C79"/>
    <w:rsid w:val="00A0040B"/>
    <w:rsid w:val="00A00644"/>
    <w:rsid w:val="00A00F64"/>
    <w:rsid w:val="00A0127A"/>
    <w:rsid w:val="00A019C4"/>
    <w:rsid w:val="00A03772"/>
    <w:rsid w:val="00A04723"/>
    <w:rsid w:val="00A050B3"/>
    <w:rsid w:val="00A05C0B"/>
    <w:rsid w:val="00A0681B"/>
    <w:rsid w:val="00A06934"/>
    <w:rsid w:val="00A06EA6"/>
    <w:rsid w:val="00A070BB"/>
    <w:rsid w:val="00A13475"/>
    <w:rsid w:val="00A13F05"/>
    <w:rsid w:val="00A1526F"/>
    <w:rsid w:val="00A16F2F"/>
    <w:rsid w:val="00A20A61"/>
    <w:rsid w:val="00A219DD"/>
    <w:rsid w:val="00A2239F"/>
    <w:rsid w:val="00A22B8F"/>
    <w:rsid w:val="00A23962"/>
    <w:rsid w:val="00A248D4"/>
    <w:rsid w:val="00A24B29"/>
    <w:rsid w:val="00A25120"/>
    <w:rsid w:val="00A253EE"/>
    <w:rsid w:val="00A255FF"/>
    <w:rsid w:val="00A25F93"/>
    <w:rsid w:val="00A26EC2"/>
    <w:rsid w:val="00A30BD6"/>
    <w:rsid w:val="00A30F58"/>
    <w:rsid w:val="00A31304"/>
    <w:rsid w:val="00A335FF"/>
    <w:rsid w:val="00A35F00"/>
    <w:rsid w:val="00A36BAF"/>
    <w:rsid w:val="00A377A6"/>
    <w:rsid w:val="00A40BC6"/>
    <w:rsid w:val="00A40FFB"/>
    <w:rsid w:val="00A41A9D"/>
    <w:rsid w:val="00A4212E"/>
    <w:rsid w:val="00A42858"/>
    <w:rsid w:val="00A43875"/>
    <w:rsid w:val="00A43E8B"/>
    <w:rsid w:val="00A4403D"/>
    <w:rsid w:val="00A465CA"/>
    <w:rsid w:val="00A46C7A"/>
    <w:rsid w:val="00A50308"/>
    <w:rsid w:val="00A50313"/>
    <w:rsid w:val="00A529F4"/>
    <w:rsid w:val="00A545E1"/>
    <w:rsid w:val="00A548F4"/>
    <w:rsid w:val="00A563CE"/>
    <w:rsid w:val="00A57907"/>
    <w:rsid w:val="00A61822"/>
    <w:rsid w:val="00A6182A"/>
    <w:rsid w:val="00A621EA"/>
    <w:rsid w:val="00A6486A"/>
    <w:rsid w:val="00A6508B"/>
    <w:rsid w:val="00A65E66"/>
    <w:rsid w:val="00A67353"/>
    <w:rsid w:val="00A70FB7"/>
    <w:rsid w:val="00A7142F"/>
    <w:rsid w:val="00A754E7"/>
    <w:rsid w:val="00A75792"/>
    <w:rsid w:val="00A8407B"/>
    <w:rsid w:val="00A85CFD"/>
    <w:rsid w:val="00A908E8"/>
    <w:rsid w:val="00A937B9"/>
    <w:rsid w:val="00A9556C"/>
    <w:rsid w:val="00A975AB"/>
    <w:rsid w:val="00AA00D8"/>
    <w:rsid w:val="00AA11FC"/>
    <w:rsid w:val="00AA1D08"/>
    <w:rsid w:val="00AA3246"/>
    <w:rsid w:val="00AA3C8B"/>
    <w:rsid w:val="00AA5950"/>
    <w:rsid w:val="00AA5955"/>
    <w:rsid w:val="00AA6B15"/>
    <w:rsid w:val="00AB0118"/>
    <w:rsid w:val="00AB11F2"/>
    <w:rsid w:val="00AB1820"/>
    <w:rsid w:val="00AB39CB"/>
    <w:rsid w:val="00AB52DA"/>
    <w:rsid w:val="00AB63D2"/>
    <w:rsid w:val="00AB7494"/>
    <w:rsid w:val="00AB7A53"/>
    <w:rsid w:val="00AC036A"/>
    <w:rsid w:val="00AC16AF"/>
    <w:rsid w:val="00AC3084"/>
    <w:rsid w:val="00AC370A"/>
    <w:rsid w:val="00AC3923"/>
    <w:rsid w:val="00AC3DD2"/>
    <w:rsid w:val="00AC51F3"/>
    <w:rsid w:val="00AD0BE8"/>
    <w:rsid w:val="00AD0DC2"/>
    <w:rsid w:val="00AD5C47"/>
    <w:rsid w:val="00AD6CD1"/>
    <w:rsid w:val="00AD6FA0"/>
    <w:rsid w:val="00AE0288"/>
    <w:rsid w:val="00AE0FBB"/>
    <w:rsid w:val="00AE25A2"/>
    <w:rsid w:val="00AE2F1D"/>
    <w:rsid w:val="00AE3444"/>
    <w:rsid w:val="00AE3D23"/>
    <w:rsid w:val="00AE649E"/>
    <w:rsid w:val="00AE6F56"/>
    <w:rsid w:val="00AE7D14"/>
    <w:rsid w:val="00AF04AA"/>
    <w:rsid w:val="00AF71C2"/>
    <w:rsid w:val="00B00372"/>
    <w:rsid w:val="00B00A01"/>
    <w:rsid w:val="00B00CFC"/>
    <w:rsid w:val="00B010E7"/>
    <w:rsid w:val="00B01F02"/>
    <w:rsid w:val="00B0417E"/>
    <w:rsid w:val="00B050E0"/>
    <w:rsid w:val="00B05F6A"/>
    <w:rsid w:val="00B07FD1"/>
    <w:rsid w:val="00B144AA"/>
    <w:rsid w:val="00B16A1C"/>
    <w:rsid w:val="00B17D05"/>
    <w:rsid w:val="00B22C65"/>
    <w:rsid w:val="00B22EDA"/>
    <w:rsid w:val="00B23516"/>
    <w:rsid w:val="00B247AD"/>
    <w:rsid w:val="00B24D64"/>
    <w:rsid w:val="00B26C2A"/>
    <w:rsid w:val="00B27BCC"/>
    <w:rsid w:val="00B30CD8"/>
    <w:rsid w:val="00B3144F"/>
    <w:rsid w:val="00B32430"/>
    <w:rsid w:val="00B3332E"/>
    <w:rsid w:val="00B37EA0"/>
    <w:rsid w:val="00B40391"/>
    <w:rsid w:val="00B407FD"/>
    <w:rsid w:val="00B410F6"/>
    <w:rsid w:val="00B417A8"/>
    <w:rsid w:val="00B4225B"/>
    <w:rsid w:val="00B426E3"/>
    <w:rsid w:val="00B50277"/>
    <w:rsid w:val="00B50946"/>
    <w:rsid w:val="00B50DA5"/>
    <w:rsid w:val="00B51021"/>
    <w:rsid w:val="00B5118D"/>
    <w:rsid w:val="00B52C20"/>
    <w:rsid w:val="00B53854"/>
    <w:rsid w:val="00B53B9B"/>
    <w:rsid w:val="00B57ECF"/>
    <w:rsid w:val="00B60845"/>
    <w:rsid w:val="00B6105A"/>
    <w:rsid w:val="00B62859"/>
    <w:rsid w:val="00B637AA"/>
    <w:rsid w:val="00B64292"/>
    <w:rsid w:val="00B64CC0"/>
    <w:rsid w:val="00B65BB5"/>
    <w:rsid w:val="00B662C7"/>
    <w:rsid w:val="00B70234"/>
    <w:rsid w:val="00B714F0"/>
    <w:rsid w:val="00B7170B"/>
    <w:rsid w:val="00B7298E"/>
    <w:rsid w:val="00B72EF1"/>
    <w:rsid w:val="00B730D5"/>
    <w:rsid w:val="00B74791"/>
    <w:rsid w:val="00B76023"/>
    <w:rsid w:val="00B7663A"/>
    <w:rsid w:val="00B77F94"/>
    <w:rsid w:val="00B803E8"/>
    <w:rsid w:val="00B8249A"/>
    <w:rsid w:val="00B82CA7"/>
    <w:rsid w:val="00B83CE6"/>
    <w:rsid w:val="00B84E7F"/>
    <w:rsid w:val="00B85666"/>
    <w:rsid w:val="00B90815"/>
    <w:rsid w:val="00B9100B"/>
    <w:rsid w:val="00B92A51"/>
    <w:rsid w:val="00B93A03"/>
    <w:rsid w:val="00B93FD8"/>
    <w:rsid w:val="00B945DE"/>
    <w:rsid w:val="00B95296"/>
    <w:rsid w:val="00B955F2"/>
    <w:rsid w:val="00B96A79"/>
    <w:rsid w:val="00B971A1"/>
    <w:rsid w:val="00BA31D8"/>
    <w:rsid w:val="00BA47CD"/>
    <w:rsid w:val="00BA5A9E"/>
    <w:rsid w:val="00BA67FD"/>
    <w:rsid w:val="00BA7CF1"/>
    <w:rsid w:val="00BA7E80"/>
    <w:rsid w:val="00BB0A61"/>
    <w:rsid w:val="00BB1CDF"/>
    <w:rsid w:val="00BB20C8"/>
    <w:rsid w:val="00BB2970"/>
    <w:rsid w:val="00BB50CE"/>
    <w:rsid w:val="00BB519F"/>
    <w:rsid w:val="00BB5587"/>
    <w:rsid w:val="00BB5F91"/>
    <w:rsid w:val="00BB6975"/>
    <w:rsid w:val="00BC170C"/>
    <w:rsid w:val="00BC1CA5"/>
    <w:rsid w:val="00BC2B88"/>
    <w:rsid w:val="00BC35B5"/>
    <w:rsid w:val="00BC5AD1"/>
    <w:rsid w:val="00BC5EDA"/>
    <w:rsid w:val="00BC66DE"/>
    <w:rsid w:val="00BC6C78"/>
    <w:rsid w:val="00BC7043"/>
    <w:rsid w:val="00BC71E0"/>
    <w:rsid w:val="00BC72FA"/>
    <w:rsid w:val="00BC7488"/>
    <w:rsid w:val="00BD3BF8"/>
    <w:rsid w:val="00BD532B"/>
    <w:rsid w:val="00BE1B82"/>
    <w:rsid w:val="00BE1DD2"/>
    <w:rsid w:val="00BE3294"/>
    <w:rsid w:val="00BE6919"/>
    <w:rsid w:val="00BE7761"/>
    <w:rsid w:val="00BE7821"/>
    <w:rsid w:val="00BE7D43"/>
    <w:rsid w:val="00BF0431"/>
    <w:rsid w:val="00BF0D8A"/>
    <w:rsid w:val="00BF1355"/>
    <w:rsid w:val="00BF22F0"/>
    <w:rsid w:val="00BF439E"/>
    <w:rsid w:val="00BF4D24"/>
    <w:rsid w:val="00BF5417"/>
    <w:rsid w:val="00BF5B47"/>
    <w:rsid w:val="00C01370"/>
    <w:rsid w:val="00C02CBD"/>
    <w:rsid w:val="00C04E5C"/>
    <w:rsid w:val="00C10113"/>
    <w:rsid w:val="00C10E48"/>
    <w:rsid w:val="00C12077"/>
    <w:rsid w:val="00C149D6"/>
    <w:rsid w:val="00C15C52"/>
    <w:rsid w:val="00C172AB"/>
    <w:rsid w:val="00C17E2F"/>
    <w:rsid w:val="00C17E93"/>
    <w:rsid w:val="00C2066A"/>
    <w:rsid w:val="00C213AA"/>
    <w:rsid w:val="00C234C7"/>
    <w:rsid w:val="00C23E9A"/>
    <w:rsid w:val="00C24BE9"/>
    <w:rsid w:val="00C25B0A"/>
    <w:rsid w:val="00C2642E"/>
    <w:rsid w:val="00C26AA2"/>
    <w:rsid w:val="00C2741E"/>
    <w:rsid w:val="00C349D7"/>
    <w:rsid w:val="00C34A07"/>
    <w:rsid w:val="00C35093"/>
    <w:rsid w:val="00C37318"/>
    <w:rsid w:val="00C4183F"/>
    <w:rsid w:val="00C43D43"/>
    <w:rsid w:val="00C458A8"/>
    <w:rsid w:val="00C45AF9"/>
    <w:rsid w:val="00C45F35"/>
    <w:rsid w:val="00C46ADA"/>
    <w:rsid w:val="00C478E2"/>
    <w:rsid w:val="00C50AD0"/>
    <w:rsid w:val="00C523A5"/>
    <w:rsid w:val="00C53197"/>
    <w:rsid w:val="00C53535"/>
    <w:rsid w:val="00C5511A"/>
    <w:rsid w:val="00C56CF7"/>
    <w:rsid w:val="00C56F75"/>
    <w:rsid w:val="00C575ED"/>
    <w:rsid w:val="00C60D53"/>
    <w:rsid w:val="00C60FEF"/>
    <w:rsid w:val="00C62E3C"/>
    <w:rsid w:val="00C632D7"/>
    <w:rsid w:val="00C6421F"/>
    <w:rsid w:val="00C66213"/>
    <w:rsid w:val="00C66FE7"/>
    <w:rsid w:val="00C67FD2"/>
    <w:rsid w:val="00C70094"/>
    <w:rsid w:val="00C70112"/>
    <w:rsid w:val="00C72045"/>
    <w:rsid w:val="00C720DF"/>
    <w:rsid w:val="00C72104"/>
    <w:rsid w:val="00C73D49"/>
    <w:rsid w:val="00C73EEB"/>
    <w:rsid w:val="00C75EAF"/>
    <w:rsid w:val="00C76DC3"/>
    <w:rsid w:val="00C77620"/>
    <w:rsid w:val="00C77EF1"/>
    <w:rsid w:val="00C80284"/>
    <w:rsid w:val="00C81308"/>
    <w:rsid w:val="00C83BED"/>
    <w:rsid w:val="00C8401D"/>
    <w:rsid w:val="00C87AF3"/>
    <w:rsid w:val="00C90F7C"/>
    <w:rsid w:val="00C929C3"/>
    <w:rsid w:val="00C94617"/>
    <w:rsid w:val="00C9574A"/>
    <w:rsid w:val="00C96E43"/>
    <w:rsid w:val="00CA0DDC"/>
    <w:rsid w:val="00CA0F7F"/>
    <w:rsid w:val="00CA2EAC"/>
    <w:rsid w:val="00CA3FD1"/>
    <w:rsid w:val="00CA454E"/>
    <w:rsid w:val="00CA7FDF"/>
    <w:rsid w:val="00CB0D3F"/>
    <w:rsid w:val="00CB2EFD"/>
    <w:rsid w:val="00CB7541"/>
    <w:rsid w:val="00CC13B0"/>
    <w:rsid w:val="00CC17D0"/>
    <w:rsid w:val="00CC1D93"/>
    <w:rsid w:val="00CC2D1B"/>
    <w:rsid w:val="00CC3AB3"/>
    <w:rsid w:val="00CC4212"/>
    <w:rsid w:val="00CC503B"/>
    <w:rsid w:val="00CC5AAA"/>
    <w:rsid w:val="00CC7781"/>
    <w:rsid w:val="00CC7793"/>
    <w:rsid w:val="00CC7CCF"/>
    <w:rsid w:val="00CD0C6E"/>
    <w:rsid w:val="00CD13BC"/>
    <w:rsid w:val="00CD14E6"/>
    <w:rsid w:val="00CD1DFD"/>
    <w:rsid w:val="00CD1F0D"/>
    <w:rsid w:val="00CD2AA6"/>
    <w:rsid w:val="00CD5AB2"/>
    <w:rsid w:val="00CD5C24"/>
    <w:rsid w:val="00CD6762"/>
    <w:rsid w:val="00CE0F20"/>
    <w:rsid w:val="00CE252A"/>
    <w:rsid w:val="00CE27E4"/>
    <w:rsid w:val="00CE2C3E"/>
    <w:rsid w:val="00CE42B8"/>
    <w:rsid w:val="00CE4D4C"/>
    <w:rsid w:val="00CE732E"/>
    <w:rsid w:val="00CE75D7"/>
    <w:rsid w:val="00CF0C93"/>
    <w:rsid w:val="00CF1370"/>
    <w:rsid w:val="00CF30CF"/>
    <w:rsid w:val="00CF42DE"/>
    <w:rsid w:val="00CF5BE1"/>
    <w:rsid w:val="00CF5D86"/>
    <w:rsid w:val="00D00F16"/>
    <w:rsid w:val="00D01D08"/>
    <w:rsid w:val="00D039CE"/>
    <w:rsid w:val="00D03A0C"/>
    <w:rsid w:val="00D048DC"/>
    <w:rsid w:val="00D04E72"/>
    <w:rsid w:val="00D052F1"/>
    <w:rsid w:val="00D06DFD"/>
    <w:rsid w:val="00D07272"/>
    <w:rsid w:val="00D10603"/>
    <w:rsid w:val="00D10A73"/>
    <w:rsid w:val="00D117BD"/>
    <w:rsid w:val="00D1244A"/>
    <w:rsid w:val="00D1273D"/>
    <w:rsid w:val="00D12AF1"/>
    <w:rsid w:val="00D12E20"/>
    <w:rsid w:val="00D13CB7"/>
    <w:rsid w:val="00D15726"/>
    <w:rsid w:val="00D15CE8"/>
    <w:rsid w:val="00D166B4"/>
    <w:rsid w:val="00D168A7"/>
    <w:rsid w:val="00D201FA"/>
    <w:rsid w:val="00D2087E"/>
    <w:rsid w:val="00D209AF"/>
    <w:rsid w:val="00D20A74"/>
    <w:rsid w:val="00D20ABF"/>
    <w:rsid w:val="00D20D54"/>
    <w:rsid w:val="00D211EB"/>
    <w:rsid w:val="00D22CC9"/>
    <w:rsid w:val="00D241EA"/>
    <w:rsid w:val="00D251FE"/>
    <w:rsid w:val="00D2617E"/>
    <w:rsid w:val="00D27679"/>
    <w:rsid w:val="00D319EB"/>
    <w:rsid w:val="00D31D59"/>
    <w:rsid w:val="00D32256"/>
    <w:rsid w:val="00D33EFB"/>
    <w:rsid w:val="00D34B63"/>
    <w:rsid w:val="00D37672"/>
    <w:rsid w:val="00D37A7C"/>
    <w:rsid w:val="00D37C77"/>
    <w:rsid w:val="00D37F47"/>
    <w:rsid w:val="00D400F7"/>
    <w:rsid w:val="00D4045C"/>
    <w:rsid w:val="00D40E55"/>
    <w:rsid w:val="00D4663C"/>
    <w:rsid w:val="00D51118"/>
    <w:rsid w:val="00D513E2"/>
    <w:rsid w:val="00D52972"/>
    <w:rsid w:val="00D5339B"/>
    <w:rsid w:val="00D5386F"/>
    <w:rsid w:val="00D53A17"/>
    <w:rsid w:val="00D53C0E"/>
    <w:rsid w:val="00D53F46"/>
    <w:rsid w:val="00D53F88"/>
    <w:rsid w:val="00D55945"/>
    <w:rsid w:val="00D57ED6"/>
    <w:rsid w:val="00D614AB"/>
    <w:rsid w:val="00D62E2F"/>
    <w:rsid w:val="00D63789"/>
    <w:rsid w:val="00D63882"/>
    <w:rsid w:val="00D649AE"/>
    <w:rsid w:val="00D6727F"/>
    <w:rsid w:val="00D67301"/>
    <w:rsid w:val="00D7118E"/>
    <w:rsid w:val="00D71E1E"/>
    <w:rsid w:val="00D74E89"/>
    <w:rsid w:val="00D75126"/>
    <w:rsid w:val="00D755DD"/>
    <w:rsid w:val="00D77399"/>
    <w:rsid w:val="00D8311B"/>
    <w:rsid w:val="00D83BAF"/>
    <w:rsid w:val="00D8456B"/>
    <w:rsid w:val="00D855A6"/>
    <w:rsid w:val="00D85BF4"/>
    <w:rsid w:val="00D87401"/>
    <w:rsid w:val="00D87C5F"/>
    <w:rsid w:val="00D87D12"/>
    <w:rsid w:val="00D907A6"/>
    <w:rsid w:val="00D91BC9"/>
    <w:rsid w:val="00D92DCE"/>
    <w:rsid w:val="00D93D4D"/>
    <w:rsid w:val="00D94B00"/>
    <w:rsid w:val="00D94F15"/>
    <w:rsid w:val="00D956EE"/>
    <w:rsid w:val="00D9729B"/>
    <w:rsid w:val="00D979E0"/>
    <w:rsid w:val="00DA01B0"/>
    <w:rsid w:val="00DA02BC"/>
    <w:rsid w:val="00DA0A6C"/>
    <w:rsid w:val="00DA0CB8"/>
    <w:rsid w:val="00DA266D"/>
    <w:rsid w:val="00DA3FC7"/>
    <w:rsid w:val="00DA4DD8"/>
    <w:rsid w:val="00DA58CA"/>
    <w:rsid w:val="00DB01DE"/>
    <w:rsid w:val="00DB1389"/>
    <w:rsid w:val="00DB14D3"/>
    <w:rsid w:val="00DB32AB"/>
    <w:rsid w:val="00DB32C1"/>
    <w:rsid w:val="00DB3818"/>
    <w:rsid w:val="00DB52DD"/>
    <w:rsid w:val="00DB55CD"/>
    <w:rsid w:val="00DB733A"/>
    <w:rsid w:val="00DC00F9"/>
    <w:rsid w:val="00DC0269"/>
    <w:rsid w:val="00DC2156"/>
    <w:rsid w:val="00DC29D8"/>
    <w:rsid w:val="00DC33D8"/>
    <w:rsid w:val="00DC511F"/>
    <w:rsid w:val="00DC6E71"/>
    <w:rsid w:val="00DD0AD1"/>
    <w:rsid w:val="00DD0E45"/>
    <w:rsid w:val="00DD22A0"/>
    <w:rsid w:val="00DD2647"/>
    <w:rsid w:val="00DD30E8"/>
    <w:rsid w:val="00DD3BD4"/>
    <w:rsid w:val="00DD3C78"/>
    <w:rsid w:val="00DD5F65"/>
    <w:rsid w:val="00DD650D"/>
    <w:rsid w:val="00DD7F63"/>
    <w:rsid w:val="00DE03E6"/>
    <w:rsid w:val="00DE0847"/>
    <w:rsid w:val="00DE2E3F"/>
    <w:rsid w:val="00DE355F"/>
    <w:rsid w:val="00DE39CE"/>
    <w:rsid w:val="00DE3E60"/>
    <w:rsid w:val="00DE4864"/>
    <w:rsid w:val="00DE57DA"/>
    <w:rsid w:val="00DE5AB3"/>
    <w:rsid w:val="00DE6ECD"/>
    <w:rsid w:val="00DE73C4"/>
    <w:rsid w:val="00DF08AA"/>
    <w:rsid w:val="00DF13AE"/>
    <w:rsid w:val="00DF34BA"/>
    <w:rsid w:val="00DF42C7"/>
    <w:rsid w:val="00DF7F48"/>
    <w:rsid w:val="00E00C2D"/>
    <w:rsid w:val="00E00FCF"/>
    <w:rsid w:val="00E01850"/>
    <w:rsid w:val="00E047E3"/>
    <w:rsid w:val="00E1072C"/>
    <w:rsid w:val="00E10AAF"/>
    <w:rsid w:val="00E1146E"/>
    <w:rsid w:val="00E1216E"/>
    <w:rsid w:val="00E12C76"/>
    <w:rsid w:val="00E1387B"/>
    <w:rsid w:val="00E162FD"/>
    <w:rsid w:val="00E20909"/>
    <w:rsid w:val="00E21766"/>
    <w:rsid w:val="00E21AD8"/>
    <w:rsid w:val="00E234BD"/>
    <w:rsid w:val="00E25A63"/>
    <w:rsid w:val="00E2683E"/>
    <w:rsid w:val="00E26A4D"/>
    <w:rsid w:val="00E26EAA"/>
    <w:rsid w:val="00E2728B"/>
    <w:rsid w:val="00E272D9"/>
    <w:rsid w:val="00E30DC9"/>
    <w:rsid w:val="00E31402"/>
    <w:rsid w:val="00E317A6"/>
    <w:rsid w:val="00E324D4"/>
    <w:rsid w:val="00E33D9C"/>
    <w:rsid w:val="00E361C0"/>
    <w:rsid w:val="00E36EF6"/>
    <w:rsid w:val="00E37F1C"/>
    <w:rsid w:val="00E40530"/>
    <w:rsid w:val="00E42375"/>
    <w:rsid w:val="00E42593"/>
    <w:rsid w:val="00E463E7"/>
    <w:rsid w:val="00E50889"/>
    <w:rsid w:val="00E50CD2"/>
    <w:rsid w:val="00E5299D"/>
    <w:rsid w:val="00E52D9A"/>
    <w:rsid w:val="00E547D5"/>
    <w:rsid w:val="00E549D0"/>
    <w:rsid w:val="00E55857"/>
    <w:rsid w:val="00E56E39"/>
    <w:rsid w:val="00E57224"/>
    <w:rsid w:val="00E57331"/>
    <w:rsid w:val="00E610C1"/>
    <w:rsid w:val="00E62718"/>
    <w:rsid w:val="00E62A66"/>
    <w:rsid w:val="00E652C1"/>
    <w:rsid w:val="00E67131"/>
    <w:rsid w:val="00E674CC"/>
    <w:rsid w:val="00E70929"/>
    <w:rsid w:val="00E7132F"/>
    <w:rsid w:val="00E72669"/>
    <w:rsid w:val="00E729D7"/>
    <w:rsid w:val="00E72DFC"/>
    <w:rsid w:val="00E764D2"/>
    <w:rsid w:val="00E76DC9"/>
    <w:rsid w:val="00E770F3"/>
    <w:rsid w:val="00E7770E"/>
    <w:rsid w:val="00E77ED8"/>
    <w:rsid w:val="00E80F88"/>
    <w:rsid w:val="00E819A1"/>
    <w:rsid w:val="00E81B34"/>
    <w:rsid w:val="00E81C73"/>
    <w:rsid w:val="00E829B2"/>
    <w:rsid w:val="00E846C0"/>
    <w:rsid w:val="00E84FBE"/>
    <w:rsid w:val="00E8559A"/>
    <w:rsid w:val="00E86E48"/>
    <w:rsid w:val="00E87459"/>
    <w:rsid w:val="00E8755C"/>
    <w:rsid w:val="00E91BA5"/>
    <w:rsid w:val="00E92EB7"/>
    <w:rsid w:val="00E934B4"/>
    <w:rsid w:val="00E942DD"/>
    <w:rsid w:val="00E96588"/>
    <w:rsid w:val="00E96AFA"/>
    <w:rsid w:val="00EA301A"/>
    <w:rsid w:val="00EA30F9"/>
    <w:rsid w:val="00EA448D"/>
    <w:rsid w:val="00EA470F"/>
    <w:rsid w:val="00EA4B0A"/>
    <w:rsid w:val="00EA4E28"/>
    <w:rsid w:val="00EA4E4B"/>
    <w:rsid w:val="00EA62D3"/>
    <w:rsid w:val="00EA6DA4"/>
    <w:rsid w:val="00EA7BE5"/>
    <w:rsid w:val="00EB0E62"/>
    <w:rsid w:val="00EB25E0"/>
    <w:rsid w:val="00EB583A"/>
    <w:rsid w:val="00EB64B1"/>
    <w:rsid w:val="00EB75EE"/>
    <w:rsid w:val="00EB7A9F"/>
    <w:rsid w:val="00EC3818"/>
    <w:rsid w:val="00EC4263"/>
    <w:rsid w:val="00EC4A58"/>
    <w:rsid w:val="00EC6425"/>
    <w:rsid w:val="00ED0BC2"/>
    <w:rsid w:val="00ED0F53"/>
    <w:rsid w:val="00ED17C2"/>
    <w:rsid w:val="00ED289B"/>
    <w:rsid w:val="00ED318C"/>
    <w:rsid w:val="00EE0ED4"/>
    <w:rsid w:val="00EE0EF8"/>
    <w:rsid w:val="00EE1BC3"/>
    <w:rsid w:val="00EE2A83"/>
    <w:rsid w:val="00EE2E77"/>
    <w:rsid w:val="00EE3FF3"/>
    <w:rsid w:val="00EE4065"/>
    <w:rsid w:val="00EE4666"/>
    <w:rsid w:val="00EE5EB9"/>
    <w:rsid w:val="00EF2D89"/>
    <w:rsid w:val="00EF4F0B"/>
    <w:rsid w:val="00EF5911"/>
    <w:rsid w:val="00EF5CD5"/>
    <w:rsid w:val="00EF646D"/>
    <w:rsid w:val="00EF6645"/>
    <w:rsid w:val="00EF67A5"/>
    <w:rsid w:val="00EF6A8F"/>
    <w:rsid w:val="00EF74CB"/>
    <w:rsid w:val="00F00656"/>
    <w:rsid w:val="00F00CC0"/>
    <w:rsid w:val="00F00E81"/>
    <w:rsid w:val="00F01527"/>
    <w:rsid w:val="00F046BD"/>
    <w:rsid w:val="00F04ABF"/>
    <w:rsid w:val="00F04C20"/>
    <w:rsid w:val="00F05E6E"/>
    <w:rsid w:val="00F06893"/>
    <w:rsid w:val="00F06F46"/>
    <w:rsid w:val="00F07C27"/>
    <w:rsid w:val="00F10EAE"/>
    <w:rsid w:val="00F11575"/>
    <w:rsid w:val="00F135B6"/>
    <w:rsid w:val="00F15EF9"/>
    <w:rsid w:val="00F178D7"/>
    <w:rsid w:val="00F204E8"/>
    <w:rsid w:val="00F22325"/>
    <w:rsid w:val="00F23228"/>
    <w:rsid w:val="00F254C1"/>
    <w:rsid w:val="00F2647C"/>
    <w:rsid w:val="00F31A70"/>
    <w:rsid w:val="00F3292C"/>
    <w:rsid w:val="00F35968"/>
    <w:rsid w:val="00F37F15"/>
    <w:rsid w:val="00F40FAB"/>
    <w:rsid w:val="00F428AB"/>
    <w:rsid w:val="00F454EA"/>
    <w:rsid w:val="00F45525"/>
    <w:rsid w:val="00F4580A"/>
    <w:rsid w:val="00F4694B"/>
    <w:rsid w:val="00F46CCF"/>
    <w:rsid w:val="00F51F68"/>
    <w:rsid w:val="00F52BF7"/>
    <w:rsid w:val="00F535FC"/>
    <w:rsid w:val="00F53E0B"/>
    <w:rsid w:val="00F550C3"/>
    <w:rsid w:val="00F55956"/>
    <w:rsid w:val="00F60016"/>
    <w:rsid w:val="00F60DEB"/>
    <w:rsid w:val="00F611E5"/>
    <w:rsid w:val="00F61307"/>
    <w:rsid w:val="00F63E00"/>
    <w:rsid w:val="00F654E2"/>
    <w:rsid w:val="00F66283"/>
    <w:rsid w:val="00F6766C"/>
    <w:rsid w:val="00F6787A"/>
    <w:rsid w:val="00F678B0"/>
    <w:rsid w:val="00F67B8A"/>
    <w:rsid w:val="00F71A05"/>
    <w:rsid w:val="00F730BA"/>
    <w:rsid w:val="00F73B0D"/>
    <w:rsid w:val="00F75EDD"/>
    <w:rsid w:val="00F7618B"/>
    <w:rsid w:val="00F82BB8"/>
    <w:rsid w:val="00F85598"/>
    <w:rsid w:val="00F8712F"/>
    <w:rsid w:val="00F902E1"/>
    <w:rsid w:val="00F9043B"/>
    <w:rsid w:val="00F90737"/>
    <w:rsid w:val="00F90C6C"/>
    <w:rsid w:val="00F91982"/>
    <w:rsid w:val="00F91A73"/>
    <w:rsid w:val="00F92FA8"/>
    <w:rsid w:val="00F93491"/>
    <w:rsid w:val="00F93A10"/>
    <w:rsid w:val="00F95CFB"/>
    <w:rsid w:val="00F96A86"/>
    <w:rsid w:val="00FA09E0"/>
    <w:rsid w:val="00FA0D01"/>
    <w:rsid w:val="00FA0F93"/>
    <w:rsid w:val="00FA121A"/>
    <w:rsid w:val="00FA2649"/>
    <w:rsid w:val="00FA434A"/>
    <w:rsid w:val="00FA44FC"/>
    <w:rsid w:val="00FA477B"/>
    <w:rsid w:val="00FA5A37"/>
    <w:rsid w:val="00FA5FE9"/>
    <w:rsid w:val="00FB0073"/>
    <w:rsid w:val="00FB060A"/>
    <w:rsid w:val="00FB2A18"/>
    <w:rsid w:val="00FB3B64"/>
    <w:rsid w:val="00FB51F8"/>
    <w:rsid w:val="00FB5C7F"/>
    <w:rsid w:val="00FB6146"/>
    <w:rsid w:val="00FB6B7C"/>
    <w:rsid w:val="00FB6C73"/>
    <w:rsid w:val="00FB6D7D"/>
    <w:rsid w:val="00FB75B0"/>
    <w:rsid w:val="00FC1A93"/>
    <w:rsid w:val="00FC278D"/>
    <w:rsid w:val="00FC3073"/>
    <w:rsid w:val="00FC62F1"/>
    <w:rsid w:val="00FC6D4E"/>
    <w:rsid w:val="00FC7A4D"/>
    <w:rsid w:val="00FC7C4E"/>
    <w:rsid w:val="00FD03AC"/>
    <w:rsid w:val="00FD22C5"/>
    <w:rsid w:val="00FD279C"/>
    <w:rsid w:val="00FD3662"/>
    <w:rsid w:val="00FD373E"/>
    <w:rsid w:val="00FD385D"/>
    <w:rsid w:val="00FD5338"/>
    <w:rsid w:val="00FD56C0"/>
    <w:rsid w:val="00FD66C1"/>
    <w:rsid w:val="00FD7279"/>
    <w:rsid w:val="00FD7BC1"/>
    <w:rsid w:val="00FE0CF0"/>
    <w:rsid w:val="00FE10D7"/>
    <w:rsid w:val="00FE3583"/>
    <w:rsid w:val="00FE3C85"/>
    <w:rsid w:val="00FE46FF"/>
    <w:rsid w:val="00FE60C7"/>
    <w:rsid w:val="00FE65B1"/>
    <w:rsid w:val="00FE76FF"/>
    <w:rsid w:val="00FF0395"/>
    <w:rsid w:val="00FF07AA"/>
    <w:rsid w:val="00FF207F"/>
    <w:rsid w:val="00FF596B"/>
    <w:rsid w:val="00FF5A06"/>
    <w:rsid w:val="00FF614E"/>
    <w:rsid w:val="00FF6745"/>
    <w:rsid w:val="00FF7009"/>
    <w:rsid w:val="00FF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C39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64C39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qFormat/>
    <w:rsid w:val="00964C39"/>
    <w:pPr>
      <w:numPr>
        <w:ilvl w:val="1"/>
      </w:numPr>
      <w:spacing w:before="240" w:after="60"/>
      <w:outlineLvl w:val="1"/>
    </w:pPr>
    <w:rPr>
      <w:rFonts w:cs="Arial"/>
      <w:bCs w:val="0"/>
      <w:iCs/>
      <w:szCs w:val="28"/>
    </w:rPr>
  </w:style>
  <w:style w:type="paragraph" w:styleId="Heading3">
    <w:name w:val="heading 3"/>
    <w:basedOn w:val="Heading1"/>
    <w:next w:val="Normal"/>
    <w:qFormat/>
    <w:rsid w:val="00964C39"/>
    <w:pPr>
      <w:numPr>
        <w:ilvl w:val="2"/>
      </w:numPr>
      <w:spacing w:before="240" w:after="60"/>
      <w:outlineLvl w:val="2"/>
    </w:pPr>
    <w:rPr>
      <w:rFonts w:cs="Arial"/>
      <w:bCs w:val="0"/>
      <w:szCs w:val="26"/>
    </w:rPr>
  </w:style>
  <w:style w:type="paragraph" w:styleId="Heading4">
    <w:name w:val="heading 4"/>
    <w:basedOn w:val="Heading1"/>
    <w:next w:val="Normal"/>
    <w:qFormat/>
    <w:rsid w:val="00964C39"/>
    <w:pPr>
      <w:numPr>
        <w:ilvl w:val="3"/>
      </w:numPr>
      <w:spacing w:before="240" w:after="60"/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qFormat/>
    <w:rsid w:val="00964C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64C3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4C3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64C3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64C3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4C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C3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C3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64C3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964C39"/>
  </w:style>
  <w:style w:type="paragraph" w:styleId="BodyText">
    <w:name w:val="Body Text"/>
    <w:basedOn w:val="Normal"/>
    <w:rsid w:val="00964C39"/>
    <w:rPr>
      <w:rFonts w:cs="Arial"/>
      <w:sz w:val="16"/>
    </w:rPr>
  </w:style>
  <w:style w:type="paragraph" w:styleId="BodyText2">
    <w:name w:val="Body Text 2"/>
    <w:basedOn w:val="Normal"/>
    <w:rsid w:val="00964C39"/>
    <w:pPr>
      <w:jc w:val="center"/>
    </w:pPr>
    <w:rPr>
      <w:rFonts w:cs="Arial"/>
      <w:sz w:val="12"/>
    </w:rPr>
  </w:style>
  <w:style w:type="paragraph" w:styleId="Caption">
    <w:name w:val="caption"/>
    <w:basedOn w:val="Normal"/>
    <w:next w:val="Normal"/>
    <w:qFormat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 w:after="120"/>
    </w:pPr>
    <w:rPr>
      <w:rFonts w:ascii="Times New Roman" w:hAnsi="Times New Roman"/>
      <w:b/>
      <w:bCs/>
      <w:szCs w:val="20"/>
    </w:rPr>
  </w:style>
  <w:style w:type="character" w:styleId="FollowedHyperlink">
    <w:name w:val="FollowedHyperlink"/>
    <w:rsid w:val="00964C39"/>
    <w:rPr>
      <w:color w:val="800080"/>
      <w:u w:val="single"/>
    </w:rPr>
  </w:style>
  <w:style w:type="paragraph" w:styleId="Index1">
    <w:name w:val="index 1"/>
    <w:basedOn w:val="Normal"/>
    <w:next w:val="Normal"/>
    <w:semiHidden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</w:pPr>
    <w:rPr>
      <w:rFonts w:ascii="Times New Roman" w:hAnsi="Times New Roman"/>
      <w:imprint/>
      <w:sz w:val="24"/>
      <w:szCs w:val="20"/>
    </w:rPr>
  </w:style>
  <w:style w:type="character" w:styleId="Strong">
    <w:name w:val="Strong"/>
    <w:qFormat/>
    <w:rsid w:val="00964C39"/>
    <w:rPr>
      <w:b/>
      <w:bCs/>
    </w:rPr>
  </w:style>
  <w:style w:type="paragraph" w:styleId="Title">
    <w:name w:val="Title"/>
    <w:basedOn w:val="Normal"/>
    <w:qFormat/>
    <w:rsid w:val="00964C39"/>
    <w:pPr>
      <w:jc w:val="center"/>
    </w:pPr>
    <w:rPr>
      <w:rFonts w:cs="Arial"/>
      <w:b/>
      <w:bCs/>
      <w:sz w:val="32"/>
    </w:rPr>
  </w:style>
  <w:style w:type="paragraph" w:styleId="TOC2">
    <w:name w:val="toc 2"/>
    <w:basedOn w:val="Normal"/>
    <w:next w:val="Normal"/>
    <w:autoRedefine/>
    <w:semiHidden/>
    <w:rsid w:val="00964C39"/>
    <w:pPr>
      <w:ind w:left="200"/>
    </w:pPr>
  </w:style>
  <w:style w:type="paragraph" w:styleId="TOC3">
    <w:name w:val="toc 3"/>
    <w:basedOn w:val="Normal"/>
    <w:next w:val="Normal"/>
    <w:autoRedefine/>
    <w:semiHidden/>
    <w:rsid w:val="00964C39"/>
    <w:pPr>
      <w:ind w:left="400"/>
    </w:pPr>
  </w:style>
  <w:style w:type="paragraph" w:styleId="TOC4">
    <w:name w:val="toc 4"/>
    <w:basedOn w:val="Normal"/>
    <w:next w:val="Normal"/>
    <w:autoRedefine/>
    <w:semiHidden/>
    <w:rsid w:val="00964C39"/>
    <w:pPr>
      <w:ind w:left="600"/>
    </w:pPr>
  </w:style>
  <w:style w:type="paragraph" w:styleId="TOC5">
    <w:name w:val="toc 5"/>
    <w:basedOn w:val="Normal"/>
    <w:next w:val="Normal"/>
    <w:autoRedefine/>
    <w:semiHidden/>
    <w:rsid w:val="00964C39"/>
    <w:pPr>
      <w:ind w:left="800"/>
    </w:pPr>
  </w:style>
  <w:style w:type="paragraph" w:styleId="TOC6">
    <w:name w:val="toc 6"/>
    <w:basedOn w:val="Normal"/>
    <w:next w:val="Normal"/>
    <w:autoRedefine/>
    <w:semiHidden/>
    <w:rsid w:val="00964C39"/>
    <w:pPr>
      <w:ind w:left="1000"/>
    </w:pPr>
  </w:style>
  <w:style w:type="paragraph" w:styleId="TOC7">
    <w:name w:val="toc 7"/>
    <w:basedOn w:val="Normal"/>
    <w:next w:val="Normal"/>
    <w:autoRedefine/>
    <w:semiHidden/>
    <w:rsid w:val="00964C39"/>
    <w:pPr>
      <w:ind w:left="1200"/>
    </w:pPr>
  </w:style>
  <w:style w:type="paragraph" w:styleId="TOC8">
    <w:name w:val="toc 8"/>
    <w:basedOn w:val="Normal"/>
    <w:next w:val="Normal"/>
    <w:autoRedefine/>
    <w:semiHidden/>
    <w:rsid w:val="00964C39"/>
    <w:pPr>
      <w:ind w:left="1400"/>
    </w:pPr>
  </w:style>
  <w:style w:type="paragraph" w:styleId="TOC9">
    <w:name w:val="toc 9"/>
    <w:basedOn w:val="Normal"/>
    <w:next w:val="Normal"/>
    <w:autoRedefine/>
    <w:semiHidden/>
    <w:rsid w:val="00964C39"/>
    <w:pPr>
      <w:ind w:left="1600"/>
    </w:pPr>
  </w:style>
  <w:style w:type="character" w:styleId="PageNumber">
    <w:name w:val="page number"/>
    <w:basedOn w:val="DefaultParagraphFont"/>
    <w:rsid w:val="007F4708"/>
  </w:style>
  <w:style w:type="paragraph" w:styleId="BalloonText">
    <w:name w:val="Balloon Text"/>
    <w:basedOn w:val="Normal"/>
    <w:link w:val="BalloonTextChar"/>
    <w:uiPriority w:val="99"/>
    <w:semiHidden/>
    <w:rsid w:val="00797688"/>
    <w:rPr>
      <w:rFonts w:ascii="Tahoma" w:hAnsi="Tahoma"/>
      <w:sz w:val="16"/>
      <w:szCs w:val="16"/>
    </w:rPr>
  </w:style>
  <w:style w:type="paragraph" w:customStyle="1" w:styleId="Heading2Normal">
    <w:name w:val="Heading 2 Normal"/>
    <w:basedOn w:val="Normal"/>
    <w:rsid w:val="005E56F7"/>
    <w:pPr>
      <w:ind w:left="288"/>
    </w:pPr>
    <w:rPr>
      <w:szCs w:val="20"/>
    </w:rPr>
  </w:style>
  <w:style w:type="character" w:styleId="CommentReference">
    <w:name w:val="annotation reference"/>
    <w:uiPriority w:val="99"/>
    <w:semiHidden/>
    <w:rsid w:val="00116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16E0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6E0E"/>
    <w:rPr>
      <w:b/>
      <w:bCs/>
    </w:rPr>
  </w:style>
  <w:style w:type="paragraph" w:styleId="Revision">
    <w:name w:val="Revision"/>
    <w:hidden/>
    <w:uiPriority w:val="99"/>
    <w:semiHidden/>
    <w:rsid w:val="00FE65B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EB75EE"/>
    <w:pPr>
      <w:ind w:left="720"/>
      <w:contextualSpacing/>
    </w:pPr>
  </w:style>
  <w:style w:type="character" w:customStyle="1" w:styleId="CommentTextChar">
    <w:name w:val="Comment Text Char"/>
    <w:link w:val="CommentText"/>
    <w:uiPriority w:val="99"/>
    <w:semiHidden/>
    <w:rsid w:val="00362029"/>
    <w:rPr>
      <w:rFonts w:ascii="Arial" w:hAnsi="Arial"/>
    </w:rPr>
  </w:style>
  <w:style w:type="character" w:customStyle="1" w:styleId="CommentSubjectChar">
    <w:name w:val="Comment Subject Char"/>
    <w:link w:val="CommentSubject"/>
    <w:uiPriority w:val="99"/>
    <w:semiHidden/>
    <w:rsid w:val="00362029"/>
    <w:rPr>
      <w:rFonts w:ascii="Arial" w:hAnsi="Arial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362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ballard\Application%20Data\Microsoft\Templates\SW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3900-0350-418E-B8ED-8E4B9FA7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 Doc.dot</Template>
  <TotalTime>324</TotalTime>
  <Pages>10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Texas State University</Company>
  <LinksUpToDate>false</LinksUpToDate>
  <CharactersWithSpaces>9979</CharactersWithSpaces>
  <SharedDoc>false</SharedDoc>
  <HLinks>
    <vt:vector size="48" baseType="variant">
      <vt:variant>
        <vt:i4>3342463</vt:i4>
      </vt:variant>
      <vt:variant>
        <vt:i4>21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18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15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12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9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6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3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0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Software Documentation</dc:subject>
  <dc:creator>I Gede Sutapa</dc:creator>
  <cp:lastModifiedBy>Gede</cp:lastModifiedBy>
  <cp:revision>56</cp:revision>
  <cp:lastPrinted>2012-04-18T14:27:00Z</cp:lastPrinted>
  <dcterms:created xsi:type="dcterms:W3CDTF">2012-04-08T05:21:00Z</dcterms:created>
  <dcterms:modified xsi:type="dcterms:W3CDTF">2012-05-01T22:51:00Z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1500-05-020</vt:lpwstr>
  </property>
  <property fmtid="{D5CDD505-2E9C-101B-9397-08002B2CF9AE}" pid="3" name="_DocHome">
    <vt:i4>1006243492</vt:i4>
  </property>
</Properties>
</file>